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1" w:type="pct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617"/>
        <w:gridCol w:w="1534"/>
        <w:gridCol w:w="97"/>
        <w:gridCol w:w="66"/>
        <w:gridCol w:w="6677"/>
        <w:gridCol w:w="448"/>
      </w:tblGrid>
      <w:tr w:rsidR="004B4147" w:rsidRPr="004B4147" w14:paraId="4823F3BD" w14:textId="77777777" w:rsidTr="00460CC4">
        <w:tc>
          <w:tcPr>
            <w:tcW w:w="2246" w:type="dxa"/>
            <w:gridSpan w:val="2"/>
          </w:tcPr>
          <w:p w14:paraId="269668C8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1CF7CABF" wp14:editId="6929C63E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675DC28" w14:textId="08F6B3D3" w:rsidR="0072611F" w:rsidRDefault="0072611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9A56368" w14:textId="358CF8AC" w:rsidR="0072611F" w:rsidRDefault="0072611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7CABF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675DC28" w14:textId="08F6B3D3" w:rsidR="0072611F" w:rsidRDefault="0072611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9A56368" w14:textId="358CF8AC" w:rsidR="0072611F" w:rsidRDefault="0072611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22" w:type="dxa"/>
            <w:gridSpan w:val="5"/>
            <w:tcBorders>
              <w:bottom w:val="single" w:sz="4" w:space="0" w:color="FFFFFF" w:themeColor="background1"/>
            </w:tcBorders>
          </w:tcPr>
          <w:p w14:paraId="41DCA147" w14:textId="54FB0B90" w:rsidR="004B4147" w:rsidRPr="004B4147" w:rsidRDefault="00127607" w:rsidP="00B714D6">
            <w:pPr>
              <w:pStyle w:val="Title"/>
              <w:ind w:right="90"/>
            </w:pPr>
            <w:r>
              <w:t>Karlene Donna-Marie Brown</w:t>
            </w:r>
          </w:p>
        </w:tc>
      </w:tr>
      <w:tr w:rsidR="00A21AF8" w:rsidRPr="004B4147" w14:paraId="56C8DE1C" w14:textId="77777777" w:rsidTr="00460CC4">
        <w:tc>
          <w:tcPr>
            <w:tcW w:w="2246" w:type="dxa"/>
            <w:gridSpan w:val="2"/>
          </w:tcPr>
          <w:p w14:paraId="264A766C" w14:textId="77777777" w:rsidR="00A21AF8" w:rsidRPr="004B4147" w:rsidRDefault="00A21AF8" w:rsidP="000161E1"/>
        </w:tc>
        <w:tc>
          <w:tcPr>
            <w:tcW w:w="8822" w:type="dxa"/>
            <w:gridSpan w:val="5"/>
            <w:tcBorders>
              <w:top w:val="single" w:sz="4" w:space="0" w:color="FFFFFF" w:themeColor="background1"/>
            </w:tcBorders>
          </w:tcPr>
          <w:p w14:paraId="11ADE222" w14:textId="6F87A2C6" w:rsidR="00A21AF8" w:rsidRPr="004B4147" w:rsidRDefault="00A21AF8" w:rsidP="00A21AF8">
            <w:pPr>
              <w:pStyle w:val="Jobtitle"/>
            </w:pPr>
          </w:p>
        </w:tc>
      </w:tr>
      <w:tr w:rsidR="007772B1" w:rsidRPr="004B4147" w14:paraId="05AF1402" w14:textId="77777777" w:rsidTr="00460CC4">
        <w:trPr>
          <w:trHeight w:val="20"/>
        </w:trPr>
        <w:tc>
          <w:tcPr>
            <w:tcW w:w="2246" w:type="dxa"/>
            <w:gridSpan w:val="2"/>
          </w:tcPr>
          <w:p w14:paraId="72FDB501" w14:textId="77777777" w:rsidR="007772B1" w:rsidRPr="004B4147" w:rsidRDefault="007772B1" w:rsidP="00A21AF8"/>
        </w:tc>
        <w:tc>
          <w:tcPr>
            <w:tcW w:w="8822" w:type="dxa"/>
            <w:gridSpan w:val="5"/>
          </w:tcPr>
          <w:p w14:paraId="0A15E998" w14:textId="67916C43" w:rsidR="007772B1" w:rsidRDefault="007772B1" w:rsidP="00CB1413">
            <w:pPr>
              <w:pStyle w:val="Jobtitle"/>
              <w:tabs>
                <w:tab w:val="left" w:pos="7791"/>
              </w:tabs>
            </w:pPr>
          </w:p>
        </w:tc>
      </w:tr>
      <w:tr w:rsidR="00BF0DAF" w:rsidRPr="00997E86" w14:paraId="5A6E3F63" w14:textId="77777777" w:rsidTr="00460CC4">
        <w:trPr>
          <w:trHeight w:val="558"/>
        </w:trPr>
        <w:tc>
          <w:tcPr>
            <w:tcW w:w="629" w:type="dxa"/>
            <w:vAlign w:val="center"/>
          </w:tcPr>
          <w:p w14:paraId="76461BC7" w14:textId="77777777" w:rsidR="00BF0DAF" w:rsidRDefault="00BF0DAF" w:rsidP="00BF0DAF">
            <w:pPr>
              <w:pStyle w:val="Contact"/>
            </w:pPr>
          </w:p>
          <w:p w14:paraId="289F5583" w14:textId="008E830C" w:rsidR="00D55E23" w:rsidRPr="00997E86" w:rsidRDefault="00D55E23" w:rsidP="00BF0DAF">
            <w:pPr>
              <w:pStyle w:val="Contact"/>
            </w:pPr>
          </w:p>
        </w:tc>
        <w:tc>
          <w:tcPr>
            <w:tcW w:w="3248" w:type="dxa"/>
            <w:gridSpan w:val="3"/>
            <w:vAlign w:val="center"/>
          </w:tcPr>
          <w:p w14:paraId="03A052B1" w14:textId="7E8728FF" w:rsidR="00BF0DAF" w:rsidRPr="00B03ED5" w:rsidRDefault="00BF0DAF" w:rsidP="00BF0DAF">
            <w:pPr>
              <w:pStyle w:val="Contact"/>
            </w:pPr>
          </w:p>
        </w:tc>
        <w:tc>
          <w:tcPr>
            <w:tcW w:w="66" w:type="dxa"/>
          </w:tcPr>
          <w:p w14:paraId="38910A72" w14:textId="77777777" w:rsidR="00BF0DAF" w:rsidRPr="00997E86" w:rsidRDefault="00BF0DAF" w:rsidP="00BF0DAF"/>
        </w:tc>
        <w:tc>
          <w:tcPr>
            <w:tcW w:w="7125" w:type="dxa"/>
            <w:gridSpan w:val="2"/>
            <w:vMerge w:val="restart"/>
          </w:tcPr>
          <w:p w14:paraId="5B634BFA" w14:textId="77777777" w:rsidR="003653B4" w:rsidRDefault="003653B4" w:rsidP="00B8500E">
            <w:pPr>
              <w:pStyle w:val="Heading1"/>
              <w:spacing w:after="0"/>
            </w:pPr>
          </w:p>
          <w:p w14:paraId="2F4A8F75" w14:textId="0C2D3886" w:rsidR="00C83C7E" w:rsidRPr="00562C8F" w:rsidRDefault="00CC7769" w:rsidP="00CC7769">
            <w:pPr>
              <w:pStyle w:val="Heading1"/>
              <w:spacing w:after="0"/>
              <w:ind w:right="274"/>
              <w:jc w:val="both"/>
            </w:pPr>
            <w:r>
              <w:t>objective</w:t>
            </w:r>
          </w:p>
        </w:tc>
      </w:tr>
      <w:tr w:rsidR="00BF0DAF" w:rsidRPr="00997E86" w14:paraId="18F5E3D6" w14:textId="77777777" w:rsidTr="00460CC4">
        <w:trPr>
          <w:trHeight w:val="270"/>
        </w:trPr>
        <w:tc>
          <w:tcPr>
            <w:tcW w:w="629" w:type="dxa"/>
            <w:vAlign w:val="center"/>
          </w:tcPr>
          <w:p w14:paraId="5282A888" w14:textId="2F9FAADD" w:rsidR="00BF0DAF" w:rsidRPr="00621B5C" w:rsidRDefault="004B62D9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6AA97E" wp14:editId="4869CA0B">
                      <wp:extent cx="213066" cy="213066"/>
                      <wp:effectExtent l="0" t="0" r="0" b="5715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D1ECB2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8" w:type="dxa"/>
            <w:gridSpan w:val="3"/>
            <w:vAlign w:val="center"/>
          </w:tcPr>
          <w:p w14:paraId="79885500" w14:textId="63108F16" w:rsidR="00BF0DAF" w:rsidRPr="00B03ED5" w:rsidRDefault="00460CC4" w:rsidP="00BF0DAF">
            <w:pPr>
              <w:pStyle w:val="Contact"/>
            </w:pPr>
            <w:r>
              <w:t>914-300-4640</w:t>
            </w:r>
          </w:p>
        </w:tc>
        <w:tc>
          <w:tcPr>
            <w:tcW w:w="66" w:type="dxa"/>
          </w:tcPr>
          <w:p w14:paraId="7E31DAE8" w14:textId="77777777" w:rsidR="00BF0DAF" w:rsidRPr="00997E86" w:rsidRDefault="00BF0DAF" w:rsidP="00BF0DAF"/>
        </w:tc>
        <w:tc>
          <w:tcPr>
            <w:tcW w:w="7125" w:type="dxa"/>
            <w:gridSpan w:val="2"/>
            <w:vMerge/>
          </w:tcPr>
          <w:p w14:paraId="59A7E480" w14:textId="77777777" w:rsidR="00BF0DAF" w:rsidRPr="00997E86" w:rsidRDefault="00BF0DAF" w:rsidP="00BF0DAF"/>
        </w:tc>
      </w:tr>
      <w:tr w:rsidR="00CD2FD2" w:rsidRPr="00997E86" w14:paraId="16C1DE63" w14:textId="77777777" w:rsidTr="00460CC4">
        <w:tc>
          <w:tcPr>
            <w:tcW w:w="629" w:type="dxa"/>
            <w:vAlign w:val="center"/>
          </w:tcPr>
          <w:p w14:paraId="31B9A5DB" w14:textId="6EC8506C" w:rsidR="00CD2FD2" w:rsidRPr="00621B5C" w:rsidRDefault="0012760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5C222AB" wp14:editId="53B8AF18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8BCEB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8" w:type="dxa"/>
            <w:gridSpan w:val="3"/>
            <w:vAlign w:val="center"/>
          </w:tcPr>
          <w:p w14:paraId="3A1C82EC" w14:textId="779A01A7" w:rsidR="00CD2FD2" w:rsidRPr="00B03ED5" w:rsidRDefault="00CA1265" w:rsidP="00CD2FD2">
            <w:pPr>
              <w:pStyle w:val="Contact"/>
            </w:pPr>
            <w:r>
              <w:t>Everloyal96@gmail</w:t>
            </w:r>
            <w:r w:rsidR="00127607">
              <w:t>.com</w:t>
            </w:r>
          </w:p>
        </w:tc>
        <w:tc>
          <w:tcPr>
            <w:tcW w:w="66" w:type="dxa"/>
          </w:tcPr>
          <w:p w14:paraId="72D772B2" w14:textId="77777777" w:rsidR="00CD2FD2" w:rsidRPr="00997E86" w:rsidRDefault="00CD2FD2" w:rsidP="00CD2FD2"/>
        </w:tc>
        <w:tc>
          <w:tcPr>
            <w:tcW w:w="6677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580422" w14:textId="64F716D6" w:rsidR="00562C8F" w:rsidRPr="00CF06F0" w:rsidRDefault="00CB0030" w:rsidP="007A1C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launch a career </w:t>
            </w:r>
            <w:r w:rsidR="00CF06F0" w:rsidRPr="00CF06F0">
              <w:rPr>
                <w:sz w:val="22"/>
                <w:szCs w:val="22"/>
              </w:rPr>
              <w:t xml:space="preserve">as a </w:t>
            </w:r>
            <w:r>
              <w:rPr>
                <w:sz w:val="22"/>
                <w:szCs w:val="22"/>
              </w:rPr>
              <w:t xml:space="preserve">Junior CSS/HTML </w:t>
            </w:r>
            <w:r w:rsidR="00CF06F0" w:rsidRPr="00CF06F0">
              <w:rPr>
                <w:sz w:val="22"/>
                <w:szCs w:val="22"/>
              </w:rPr>
              <w:t>Developer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8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1A374BB" w14:textId="271D497B" w:rsidR="00CD2FD2" w:rsidRPr="00997E86" w:rsidRDefault="00CD2FD2" w:rsidP="00F3551D">
            <w:pPr>
              <w:ind w:right="-80"/>
            </w:pPr>
          </w:p>
        </w:tc>
      </w:tr>
      <w:tr w:rsidR="00CD2FD2" w:rsidRPr="00997E86" w14:paraId="5C41B982" w14:textId="77777777" w:rsidTr="00460CC4">
        <w:tc>
          <w:tcPr>
            <w:tcW w:w="629" w:type="dxa"/>
            <w:vAlign w:val="center"/>
          </w:tcPr>
          <w:p w14:paraId="267D3523" w14:textId="051B4AF6" w:rsidR="00CD2FD2" w:rsidRPr="00621B5C" w:rsidRDefault="0012760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3176DFA" wp14:editId="1BC46C4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90686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8" w:type="dxa"/>
            <w:gridSpan w:val="3"/>
            <w:vAlign w:val="center"/>
          </w:tcPr>
          <w:p w14:paraId="2C6C49E5" w14:textId="5FCFE02E" w:rsidR="00CD2FD2" w:rsidRPr="00B03ED5" w:rsidRDefault="007B59FD" w:rsidP="00CD2FD2">
            <w:pPr>
              <w:pStyle w:val="Contact"/>
            </w:pPr>
            <w:r>
              <w:t>New Windsor</w:t>
            </w:r>
            <w:r w:rsidR="00DA2729">
              <w:t>, NY</w:t>
            </w:r>
          </w:p>
        </w:tc>
        <w:tc>
          <w:tcPr>
            <w:tcW w:w="66" w:type="dxa"/>
          </w:tcPr>
          <w:p w14:paraId="515BA949" w14:textId="77777777" w:rsidR="00CD2FD2" w:rsidRPr="00997E86" w:rsidRDefault="00CD2FD2" w:rsidP="00CD2FD2"/>
        </w:tc>
        <w:tc>
          <w:tcPr>
            <w:tcW w:w="6677" w:type="dxa"/>
            <w:vMerge/>
            <w:tcBorders>
              <w:bottom w:val="single" w:sz="4" w:space="0" w:color="D9D9D9" w:themeColor="background1" w:themeShade="D9"/>
            </w:tcBorders>
          </w:tcPr>
          <w:p w14:paraId="447A4038" w14:textId="77777777" w:rsidR="00CD2FD2" w:rsidRPr="00997E86" w:rsidRDefault="00CD2FD2" w:rsidP="00F3551D">
            <w:pPr>
              <w:jc w:val="both"/>
            </w:pPr>
          </w:p>
        </w:tc>
        <w:tc>
          <w:tcPr>
            <w:tcW w:w="448" w:type="dxa"/>
            <w:vMerge/>
            <w:tcBorders>
              <w:bottom w:val="single" w:sz="4" w:space="0" w:color="D9D9D9" w:themeColor="background1" w:themeShade="D9"/>
            </w:tcBorders>
          </w:tcPr>
          <w:p w14:paraId="20FE70FF" w14:textId="77777777" w:rsidR="00CD2FD2" w:rsidRPr="00997E86" w:rsidRDefault="00CD2FD2" w:rsidP="00F3551D">
            <w:pPr>
              <w:jc w:val="both"/>
            </w:pPr>
          </w:p>
        </w:tc>
      </w:tr>
      <w:tr w:rsidR="00CD2FD2" w:rsidRPr="00997E86" w14:paraId="2194A955" w14:textId="77777777" w:rsidTr="00460CC4">
        <w:trPr>
          <w:trHeight w:val="288"/>
        </w:trPr>
        <w:tc>
          <w:tcPr>
            <w:tcW w:w="3877" w:type="dxa"/>
            <w:gridSpan w:val="4"/>
            <w:shd w:val="clear" w:color="auto" w:fill="auto"/>
          </w:tcPr>
          <w:p w14:paraId="0C41DD12" w14:textId="77777777" w:rsidR="00CD2FD2" w:rsidRDefault="00CD2FD2" w:rsidP="003372D8">
            <w:pPr>
              <w:tabs>
                <w:tab w:val="left" w:pos="2837"/>
              </w:tabs>
            </w:pPr>
          </w:p>
          <w:p w14:paraId="035053AE" w14:textId="204EDB5A" w:rsidR="00CF06F0" w:rsidRPr="00997E86" w:rsidRDefault="00CF06F0" w:rsidP="003372D8">
            <w:pPr>
              <w:tabs>
                <w:tab w:val="left" w:pos="2837"/>
              </w:tabs>
            </w:pPr>
          </w:p>
        </w:tc>
        <w:tc>
          <w:tcPr>
            <w:tcW w:w="66" w:type="dxa"/>
          </w:tcPr>
          <w:p w14:paraId="3BA6E824" w14:textId="77777777" w:rsidR="00CD2FD2" w:rsidRPr="00997E86" w:rsidRDefault="00CD2FD2" w:rsidP="00CD2FD2"/>
        </w:tc>
        <w:tc>
          <w:tcPr>
            <w:tcW w:w="6677" w:type="dxa"/>
            <w:tcBorders>
              <w:top w:val="single" w:sz="4" w:space="0" w:color="D9D9D9" w:themeColor="background1" w:themeShade="D9"/>
            </w:tcBorders>
          </w:tcPr>
          <w:p w14:paraId="0D24942F" w14:textId="77777777" w:rsidR="00CD2FD2" w:rsidRPr="00997E86" w:rsidRDefault="00CD2FD2" w:rsidP="00CD2FD2"/>
        </w:tc>
        <w:tc>
          <w:tcPr>
            <w:tcW w:w="448" w:type="dxa"/>
            <w:tcBorders>
              <w:top w:val="single" w:sz="4" w:space="0" w:color="D9D9D9" w:themeColor="background1" w:themeShade="D9"/>
            </w:tcBorders>
          </w:tcPr>
          <w:p w14:paraId="4F559728" w14:textId="77777777" w:rsidR="00CD2FD2" w:rsidRPr="00997E86" w:rsidRDefault="00CD2FD2" w:rsidP="00CD2FD2"/>
        </w:tc>
      </w:tr>
      <w:tr w:rsidR="00144072" w:rsidRPr="00997E86" w14:paraId="3D583235" w14:textId="77777777" w:rsidTr="00460CC4">
        <w:tc>
          <w:tcPr>
            <w:tcW w:w="378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E3C4CD38500E441894B48222A4EAA30E"/>
              </w:placeholder>
              <w:temporary/>
              <w:showingPlcHdr/>
              <w15:appearance w15:val="hidden"/>
            </w:sdtPr>
            <w:sdtEndPr/>
            <w:sdtContent>
              <w:p w14:paraId="5F30E683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72ED1253" w14:textId="4A91C656" w:rsidR="00980755" w:rsidRPr="00980755" w:rsidRDefault="007A5B70" w:rsidP="00980755">
            <w:pPr>
              <w:pStyle w:val="Heading2"/>
              <w:numPr>
                <w:ilvl w:val="0"/>
                <w:numId w:val="10"/>
              </w:numPr>
              <w:ind w:left="270" w:hanging="270"/>
            </w:pPr>
            <w:r>
              <w:t>Highly p</w:t>
            </w:r>
            <w:r w:rsidR="007A1C74">
              <w:t>roficient in</w:t>
            </w:r>
            <w:r w:rsidR="00980755">
              <w:t xml:space="preserve"> HTML</w:t>
            </w:r>
            <w:r w:rsidR="00460CC4">
              <w:t xml:space="preserve">, </w:t>
            </w:r>
            <w:r w:rsidR="00980755">
              <w:t>CSS</w:t>
            </w:r>
            <w:r w:rsidR="00460CC4">
              <w:t xml:space="preserve"> &amp; Git.</w:t>
            </w:r>
          </w:p>
          <w:p w14:paraId="36218A6F" w14:textId="55C35FA9" w:rsidR="00980755" w:rsidRPr="00980755" w:rsidRDefault="00460CC4" w:rsidP="00980755">
            <w:pPr>
              <w:pStyle w:val="Heading2"/>
              <w:numPr>
                <w:ilvl w:val="0"/>
                <w:numId w:val="10"/>
              </w:numPr>
              <w:ind w:left="270" w:hanging="270"/>
            </w:pPr>
            <w:r>
              <w:t>Working knowledge of</w:t>
            </w:r>
            <w:r w:rsidR="007A5B70">
              <w:t xml:space="preserve"> </w:t>
            </w:r>
            <w:r w:rsidR="00980755">
              <w:t>JavaScript</w:t>
            </w:r>
            <w:r>
              <w:t>.</w:t>
            </w:r>
          </w:p>
          <w:p w14:paraId="4F1401E2" w14:textId="3C927D7B" w:rsidR="0081714A" w:rsidRPr="0081714A" w:rsidRDefault="008450BB" w:rsidP="0081714A">
            <w:pPr>
              <w:pStyle w:val="Heading2"/>
              <w:numPr>
                <w:ilvl w:val="0"/>
                <w:numId w:val="10"/>
              </w:numPr>
              <w:ind w:left="270" w:hanging="270"/>
            </w:pPr>
            <w:r>
              <w:t xml:space="preserve">Extensive experience working with </w:t>
            </w:r>
            <w:r w:rsidR="007A1C74">
              <w:t>Windows</w:t>
            </w:r>
            <w:r w:rsidR="007A5B70">
              <w:t xml:space="preserve"> and </w:t>
            </w:r>
            <w:r w:rsidR="007A1C74">
              <w:t>Chrome OS</w:t>
            </w:r>
            <w:r>
              <w:t>.</w:t>
            </w:r>
            <w:r w:rsidR="007F4684">
              <w:t xml:space="preserve">  </w:t>
            </w:r>
          </w:p>
          <w:p w14:paraId="3C3C5602" w14:textId="133D5393" w:rsidR="0081714A" w:rsidRDefault="007A1C74" w:rsidP="007A1C74">
            <w:pPr>
              <w:pStyle w:val="Heading2"/>
              <w:numPr>
                <w:ilvl w:val="0"/>
                <w:numId w:val="10"/>
              </w:numPr>
              <w:ind w:left="270" w:hanging="270"/>
            </w:pPr>
            <w:r>
              <w:t xml:space="preserve">Exceptional communication, interpersonal, problem-solving and </w:t>
            </w:r>
            <w:r w:rsidR="007A5B70">
              <w:t xml:space="preserve">project-management </w:t>
            </w:r>
            <w:r>
              <w:t>skills.</w:t>
            </w:r>
          </w:p>
          <w:p w14:paraId="4D9E2F4C" w14:textId="311A6504" w:rsidR="007A1C74" w:rsidRDefault="0081714A" w:rsidP="007A1C74">
            <w:pPr>
              <w:pStyle w:val="Heading2"/>
              <w:numPr>
                <w:ilvl w:val="0"/>
                <w:numId w:val="10"/>
              </w:numPr>
              <w:ind w:left="270" w:hanging="270"/>
            </w:pPr>
            <w:r>
              <w:t>Very proactive and willing to learn.</w:t>
            </w:r>
            <w:r w:rsidR="007A1C74">
              <w:t xml:space="preserve"> </w:t>
            </w:r>
          </w:p>
          <w:p w14:paraId="07A68BBD" w14:textId="77777777" w:rsidR="0081714A" w:rsidRPr="0081714A" w:rsidRDefault="0081714A" w:rsidP="0081714A"/>
          <w:p w14:paraId="2006FA1D" w14:textId="300B8D38" w:rsidR="00127607" w:rsidRDefault="00127607" w:rsidP="00144072"/>
          <w:sdt>
            <w:sdtPr>
              <w:id w:val="434569950"/>
              <w:placeholder>
                <w:docPart w:val="70EB90E9E7254751A2BE57388A83467A"/>
              </w:placeholder>
              <w:temporary/>
              <w:showingPlcHdr/>
              <w15:appearance w15:val="hidden"/>
            </w:sdtPr>
            <w:sdtEndPr/>
            <w:sdtContent>
              <w:p w14:paraId="3B91F949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6A153CF5" w14:textId="4CB99F34" w:rsidR="008E2197" w:rsidRDefault="00610589" w:rsidP="008E2197">
            <w:pPr>
              <w:pStyle w:val="Heading2"/>
            </w:pPr>
            <w:r>
              <w:t>Certificate/</w:t>
            </w:r>
            <w:r w:rsidR="004D301F">
              <w:t>Front-End Web Development</w:t>
            </w:r>
          </w:p>
          <w:p w14:paraId="4BD0823B" w14:textId="036DC722" w:rsidR="00552F9B" w:rsidRDefault="004D301F" w:rsidP="00552F9B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Albany Can Code</w:t>
            </w:r>
            <w:r w:rsidR="00F81305">
              <w:rPr>
                <w:sz w:val="20"/>
                <w:szCs w:val="20"/>
              </w:rPr>
              <w:t xml:space="preserve"> </w:t>
            </w:r>
          </w:p>
          <w:p w14:paraId="18A434E4" w14:textId="128C5F97" w:rsidR="00CB1B8D" w:rsidRDefault="00CB1B8D" w:rsidP="00CB1B8D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Greenbush, NY    </w:t>
            </w:r>
          </w:p>
          <w:p w14:paraId="1920FB9C" w14:textId="28264E15" w:rsidR="00552F9B" w:rsidRPr="00CB1B8D" w:rsidRDefault="00CB1B8D" w:rsidP="00CB1B8D">
            <w:pPr>
              <w:pStyle w:val="Heading4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2/2022 – 5/2022</w:t>
            </w:r>
          </w:p>
          <w:p w14:paraId="216151E9" w14:textId="5FA3E6A7" w:rsidR="00552F9B" w:rsidRDefault="00195F5C" w:rsidP="00552F9B">
            <w:pPr>
              <w:pStyle w:val="Heading2"/>
            </w:pPr>
            <w:r>
              <w:t>M.A</w:t>
            </w:r>
            <w:r w:rsidR="00CB1B8D">
              <w:t>.</w:t>
            </w:r>
            <w:r>
              <w:t>/Secondary Science Education</w:t>
            </w:r>
          </w:p>
          <w:p w14:paraId="3D27EEC3" w14:textId="3FFF8E86" w:rsidR="00F81305" w:rsidRDefault="00195F5C" w:rsidP="00552F9B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Teachers College Columbia University</w:t>
            </w:r>
            <w:r w:rsidR="00F81305">
              <w:rPr>
                <w:sz w:val="20"/>
                <w:szCs w:val="20"/>
              </w:rPr>
              <w:t xml:space="preserve"> </w:t>
            </w:r>
          </w:p>
          <w:p w14:paraId="1EDADFF7" w14:textId="77777777" w:rsidR="00F81305" w:rsidRDefault="00F81305" w:rsidP="00F81305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York, NY    </w:t>
            </w:r>
          </w:p>
          <w:p w14:paraId="010E6FE6" w14:textId="750ECC43" w:rsidR="00B423EE" w:rsidRPr="00B423EE" w:rsidRDefault="00424FAA" w:rsidP="00B423EE">
            <w:pPr>
              <w:pStyle w:val="Heading4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195F5C">
              <w:rPr>
                <w:sz w:val="20"/>
                <w:szCs w:val="20"/>
              </w:rPr>
              <w:t xml:space="preserve">2000 – </w:t>
            </w:r>
            <w:r>
              <w:rPr>
                <w:sz w:val="20"/>
                <w:szCs w:val="20"/>
              </w:rPr>
              <w:t>5/</w:t>
            </w:r>
            <w:r w:rsidR="00195F5C">
              <w:rPr>
                <w:sz w:val="20"/>
                <w:szCs w:val="20"/>
              </w:rPr>
              <w:t>2002</w:t>
            </w:r>
          </w:p>
          <w:p w14:paraId="2394F34A" w14:textId="30BDCC6D" w:rsidR="00552F9B" w:rsidRDefault="00195F5C" w:rsidP="00552F9B">
            <w:pPr>
              <w:pStyle w:val="Heading2"/>
            </w:pPr>
            <w:r>
              <w:t>B.A./Political Science</w:t>
            </w:r>
          </w:p>
          <w:p w14:paraId="358D4D49" w14:textId="77777777" w:rsidR="00F81305" w:rsidRDefault="00195F5C" w:rsidP="00552F9B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Amherst College</w:t>
            </w:r>
          </w:p>
          <w:p w14:paraId="2446266A" w14:textId="08DAC5AF" w:rsidR="00552F9B" w:rsidRPr="00610589" w:rsidRDefault="00195F5C" w:rsidP="00552F9B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Amherst, MA</w:t>
            </w:r>
          </w:p>
          <w:p w14:paraId="323C83C1" w14:textId="24279D38" w:rsidR="00552F9B" w:rsidRPr="00921771" w:rsidRDefault="00424FAA" w:rsidP="00552F9B">
            <w:pPr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9/</w:t>
            </w:r>
            <w:r w:rsidR="00195F5C" w:rsidRPr="00921771">
              <w:rPr>
                <w:i/>
                <w:iCs/>
                <w:sz w:val="20"/>
                <w:szCs w:val="20"/>
              </w:rPr>
              <w:t>1990 –</w:t>
            </w:r>
            <w:r w:rsidR="004C7B8B" w:rsidRPr="0092177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5/</w:t>
            </w:r>
            <w:r w:rsidR="00195F5C" w:rsidRPr="00921771">
              <w:rPr>
                <w:i/>
                <w:iCs/>
                <w:sz w:val="20"/>
                <w:szCs w:val="20"/>
              </w:rPr>
              <w:t>1994</w:t>
            </w:r>
          </w:p>
        </w:tc>
        <w:tc>
          <w:tcPr>
            <w:tcW w:w="97" w:type="dxa"/>
            <w:tcBorders>
              <w:left w:val="single" w:sz="4" w:space="0" w:color="D9D9D9" w:themeColor="background1" w:themeShade="D9"/>
            </w:tcBorders>
          </w:tcPr>
          <w:p w14:paraId="56975562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191" w:type="dxa"/>
            <w:gridSpan w:val="3"/>
          </w:tcPr>
          <w:sdt>
            <w:sdtPr>
              <w:id w:val="864106690"/>
              <w:placeholder>
                <w:docPart w:val="CB181035D35A486191D4146C8C64CB41"/>
              </w:placeholder>
              <w:temporary/>
              <w:showingPlcHdr/>
              <w15:appearance w15:val="hidden"/>
            </w:sdtPr>
            <w:sdtEndPr/>
            <w:sdtContent>
              <w:p w14:paraId="06B37B61" w14:textId="77777777" w:rsidR="00144072" w:rsidRDefault="00144072" w:rsidP="00F3551D">
                <w:pPr>
                  <w:pStyle w:val="Heading1"/>
                  <w:ind w:left="180" w:hanging="180"/>
                </w:pPr>
                <w:r>
                  <w:t>Experience</w:t>
                </w:r>
              </w:p>
            </w:sdtContent>
          </w:sdt>
          <w:p w14:paraId="2E90E57F" w14:textId="355FD8E2" w:rsidR="00552F9B" w:rsidRDefault="003C2CB9" w:rsidP="00B07455">
            <w:pPr>
              <w:pStyle w:val="Heading3"/>
              <w:spacing w:after="0"/>
            </w:pPr>
            <w:r>
              <w:t>Receptionist</w:t>
            </w:r>
          </w:p>
          <w:p w14:paraId="07C107E4" w14:textId="5BFDCD09" w:rsidR="004103C0" w:rsidRPr="00413A1A" w:rsidRDefault="008450BB" w:rsidP="003A0D7A">
            <w:pPr>
              <w:pStyle w:val="Heading5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Jackson Hewitt</w:t>
            </w:r>
            <w:r w:rsidR="00C056F4">
              <w:rPr>
                <w:sz w:val="20"/>
                <w:szCs w:val="20"/>
              </w:rPr>
              <w:t>,</w:t>
            </w:r>
            <w:r w:rsidR="00C06281">
              <w:rPr>
                <w:sz w:val="20"/>
                <w:szCs w:val="20"/>
              </w:rPr>
              <w:t xml:space="preserve"> </w:t>
            </w:r>
            <w:r w:rsidR="00E319A0">
              <w:rPr>
                <w:sz w:val="20"/>
                <w:szCs w:val="20"/>
              </w:rPr>
              <w:t>Newburgh, NY</w:t>
            </w:r>
            <w:r w:rsidR="00C056F4">
              <w:rPr>
                <w:sz w:val="20"/>
                <w:szCs w:val="20"/>
              </w:rPr>
              <w:t xml:space="preserve"> •</w:t>
            </w:r>
            <w:r w:rsidR="00E319A0">
              <w:rPr>
                <w:sz w:val="20"/>
                <w:szCs w:val="20"/>
              </w:rPr>
              <w:t xml:space="preserve"> </w:t>
            </w:r>
            <w:r w:rsidR="00C056F4">
              <w:rPr>
                <w:sz w:val="20"/>
                <w:szCs w:val="20"/>
              </w:rPr>
              <w:t>1/</w:t>
            </w:r>
            <w:r w:rsidR="00E319A0">
              <w:rPr>
                <w:sz w:val="20"/>
                <w:szCs w:val="20"/>
              </w:rPr>
              <w:t xml:space="preserve">2018 </w:t>
            </w:r>
            <w:r w:rsidR="00C056F4">
              <w:rPr>
                <w:sz w:val="20"/>
                <w:szCs w:val="20"/>
              </w:rPr>
              <w:t>– 3/</w:t>
            </w:r>
            <w:r w:rsidR="00E319A0">
              <w:rPr>
                <w:sz w:val="20"/>
                <w:szCs w:val="20"/>
              </w:rPr>
              <w:t>2020</w:t>
            </w:r>
          </w:p>
          <w:p w14:paraId="0F87FD95" w14:textId="32DC1207" w:rsidR="00D21566" w:rsidRDefault="00D21566" w:rsidP="00F3551D">
            <w:pPr>
              <w:pStyle w:val="ListBullet"/>
              <w:tabs>
                <w:tab w:val="left" w:pos="6347"/>
              </w:tabs>
              <w:ind w:left="670" w:hanging="238"/>
            </w:pPr>
            <w:r>
              <w:t xml:space="preserve">Consistently delivered high level of customer satisfaction </w:t>
            </w:r>
            <w:r w:rsidR="00D55E23">
              <w:t>via multi-line phone system.</w:t>
            </w:r>
          </w:p>
          <w:p w14:paraId="2A52E73F" w14:textId="1BA2AB77" w:rsidR="003C2CB9" w:rsidRDefault="00D55E23" w:rsidP="0072525F">
            <w:pPr>
              <w:pStyle w:val="ListBullet"/>
              <w:spacing w:after="120"/>
              <w:ind w:left="670" w:hanging="238"/>
            </w:pPr>
            <w:r>
              <w:t>Leveraged public liaison expertise to deliver poised interactions with clients and management while managing workflow and prioritizing conflicting objectives.</w:t>
            </w:r>
          </w:p>
          <w:p w14:paraId="26866E80" w14:textId="28F51BC6" w:rsidR="003A0D7A" w:rsidRDefault="003C2CB9" w:rsidP="00B07455">
            <w:pPr>
              <w:pStyle w:val="Heading3"/>
              <w:spacing w:after="0"/>
            </w:pPr>
            <w:r>
              <w:t>Attendance Teacher</w:t>
            </w:r>
          </w:p>
          <w:p w14:paraId="0E49E59E" w14:textId="7E65C00D" w:rsidR="003A0D7A" w:rsidRPr="00F04BF7" w:rsidRDefault="00D55E23" w:rsidP="003A0D7A">
            <w:pPr>
              <w:pStyle w:val="Heading5"/>
              <w:spacing w:after="0"/>
              <w:rPr>
                <w:sz w:val="20"/>
                <w:szCs w:val="20"/>
              </w:rPr>
            </w:pPr>
            <w:r w:rsidRPr="00F04BF7">
              <w:rPr>
                <w:sz w:val="20"/>
                <w:szCs w:val="20"/>
              </w:rPr>
              <w:t>NYC Department of Education</w:t>
            </w:r>
            <w:r w:rsidR="00C056F4">
              <w:rPr>
                <w:sz w:val="20"/>
                <w:szCs w:val="20"/>
              </w:rPr>
              <w:t xml:space="preserve">, </w:t>
            </w:r>
            <w:r w:rsidR="003B2721" w:rsidRPr="00F04BF7">
              <w:rPr>
                <w:sz w:val="20"/>
                <w:szCs w:val="20"/>
              </w:rPr>
              <w:t xml:space="preserve">Brooklyn, NY </w:t>
            </w:r>
            <w:r w:rsidR="00C056F4">
              <w:rPr>
                <w:sz w:val="20"/>
                <w:szCs w:val="20"/>
              </w:rPr>
              <w:t>•</w:t>
            </w:r>
            <w:r w:rsidR="00B164BD">
              <w:rPr>
                <w:sz w:val="20"/>
                <w:szCs w:val="20"/>
              </w:rPr>
              <w:t xml:space="preserve"> 10/</w:t>
            </w:r>
            <w:r w:rsidR="003B2721" w:rsidRPr="00F04BF7">
              <w:rPr>
                <w:sz w:val="20"/>
                <w:szCs w:val="20"/>
              </w:rPr>
              <w:t xml:space="preserve"> 2005 </w:t>
            </w:r>
            <w:r w:rsidR="00C056F4">
              <w:rPr>
                <w:sz w:val="20"/>
                <w:szCs w:val="20"/>
              </w:rPr>
              <w:t>–</w:t>
            </w:r>
            <w:r w:rsidR="003B2721" w:rsidRPr="00F04BF7"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9/</w:t>
            </w:r>
            <w:r w:rsidR="003B2721" w:rsidRPr="00F04BF7">
              <w:rPr>
                <w:sz w:val="20"/>
                <w:szCs w:val="20"/>
              </w:rPr>
              <w:t>2017</w:t>
            </w:r>
          </w:p>
          <w:p w14:paraId="08AA06ED" w14:textId="23DF258B" w:rsidR="003A0D7A" w:rsidRDefault="003B2721" w:rsidP="0072525F">
            <w:pPr>
              <w:pStyle w:val="ListBullet"/>
              <w:ind w:left="670" w:hanging="238"/>
            </w:pPr>
            <w:r>
              <w:t>Provided outreach and counselin</w:t>
            </w:r>
            <w:r w:rsidR="00267C26">
              <w:t>g</w:t>
            </w:r>
            <w:r w:rsidR="003372D8">
              <w:t>, and a comprehensive array of services</w:t>
            </w:r>
            <w:r w:rsidR="00495ADB">
              <w:t xml:space="preserve"> to support truants a</w:t>
            </w:r>
            <w:r w:rsidR="00267C26">
              <w:t>nd</w:t>
            </w:r>
            <w:r w:rsidR="003372D8">
              <w:t xml:space="preserve"> students living in temporary housing to increase school engagement.</w:t>
            </w:r>
          </w:p>
          <w:p w14:paraId="6CDB85AB" w14:textId="4B5F4EE8" w:rsidR="003C2CB9" w:rsidRPr="000952CF" w:rsidRDefault="00495ADB" w:rsidP="0072525F">
            <w:pPr>
              <w:pStyle w:val="ListBullet"/>
              <w:spacing w:after="120"/>
              <w:ind w:left="670" w:right="180" w:hanging="238"/>
            </w:pPr>
            <w:r>
              <w:t>Conducted daily home visits and parent conferences to reduce absenteeism</w:t>
            </w:r>
            <w:r w:rsidR="00694A2F">
              <w:t>.</w:t>
            </w:r>
            <w:r>
              <w:t xml:space="preserve"> </w:t>
            </w:r>
          </w:p>
          <w:p w14:paraId="320ED3F3" w14:textId="70D3EE83" w:rsidR="003C2CB9" w:rsidRDefault="003C2CB9" w:rsidP="003C2CB9">
            <w:pPr>
              <w:pStyle w:val="Heading3"/>
              <w:spacing w:after="0"/>
            </w:pPr>
            <w:r>
              <w:t xml:space="preserve">Application Support </w:t>
            </w:r>
            <w:r w:rsidR="000952CF">
              <w:t>Liaison</w:t>
            </w:r>
          </w:p>
          <w:p w14:paraId="7DE5F168" w14:textId="660336C2" w:rsidR="003C2CB9" w:rsidRPr="000952CF" w:rsidRDefault="00430FE4" w:rsidP="003C2CB9">
            <w:pPr>
              <w:pStyle w:val="Heading5"/>
              <w:spacing w:after="0"/>
              <w:rPr>
                <w:sz w:val="20"/>
                <w:szCs w:val="20"/>
              </w:rPr>
            </w:pPr>
            <w:r w:rsidRPr="000952CF">
              <w:rPr>
                <w:sz w:val="20"/>
                <w:szCs w:val="20"/>
              </w:rPr>
              <w:t>New York City Department of Education</w:t>
            </w:r>
            <w:r w:rsidR="00C056F4">
              <w:rPr>
                <w:sz w:val="20"/>
                <w:szCs w:val="20"/>
              </w:rPr>
              <w:t xml:space="preserve">, </w:t>
            </w:r>
            <w:r w:rsidRPr="000952CF">
              <w:rPr>
                <w:sz w:val="20"/>
                <w:szCs w:val="20"/>
              </w:rPr>
              <w:t>Flushing, NY</w:t>
            </w:r>
            <w:r w:rsidR="00C056F4">
              <w:rPr>
                <w:sz w:val="20"/>
                <w:szCs w:val="20"/>
              </w:rPr>
              <w:t xml:space="preserve"> •</w:t>
            </w:r>
            <w:r w:rsidRPr="000952CF"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12/</w:t>
            </w:r>
            <w:r w:rsidRPr="000952CF">
              <w:rPr>
                <w:sz w:val="20"/>
                <w:szCs w:val="20"/>
              </w:rPr>
              <w:t xml:space="preserve">2004 </w:t>
            </w:r>
            <w:r w:rsidR="00C056F4">
              <w:rPr>
                <w:sz w:val="20"/>
                <w:szCs w:val="20"/>
              </w:rPr>
              <w:t>–</w:t>
            </w:r>
            <w:r w:rsidRPr="000952CF"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9/</w:t>
            </w:r>
            <w:r w:rsidRPr="000952CF">
              <w:rPr>
                <w:sz w:val="20"/>
                <w:szCs w:val="20"/>
              </w:rPr>
              <w:t>2005</w:t>
            </w:r>
          </w:p>
          <w:p w14:paraId="43E713D2" w14:textId="216F7424" w:rsidR="003C2CB9" w:rsidRPr="009372C2" w:rsidRDefault="00430FE4" w:rsidP="0072525F">
            <w:pPr>
              <w:pStyle w:val="ListBullet"/>
              <w:spacing w:after="0"/>
              <w:ind w:left="630" w:hanging="198"/>
            </w:pPr>
            <w:r w:rsidRPr="009372C2">
              <w:t>Provide</w:t>
            </w:r>
            <w:r w:rsidR="00FE5952" w:rsidRPr="009372C2">
              <w:t>d</w:t>
            </w:r>
            <w:r w:rsidRPr="009372C2">
              <w:t xml:space="preserve"> help desk support to end-users of NYCDOE </w:t>
            </w:r>
            <w:r w:rsidR="000952CF" w:rsidRPr="009372C2">
              <w:t>proprietary software.</w:t>
            </w:r>
          </w:p>
          <w:p w14:paraId="36C387BD" w14:textId="3F1D9E0C" w:rsidR="000952CF" w:rsidRPr="009372C2" w:rsidRDefault="0097206C" w:rsidP="0072525F">
            <w:pPr>
              <w:pStyle w:val="ListBullet"/>
              <w:spacing w:after="0"/>
              <w:ind w:left="630" w:hanging="198"/>
            </w:pPr>
            <w:r w:rsidRPr="009372C2">
              <w:t>Entered detailed description</w:t>
            </w:r>
            <w:r w:rsidR="00413A1A" w:rsidRPr="009372C2">
              <w:t xml:space="preserve"> of issues in trouble-ticket system and follow</w:t>
            </w:r>
            <w:r w:rsidR="00EA3637">
              <w:t>ed</w:t>
            </w:r>
            <w:r w:rsidR="00800606">
              <w:t xml:space="preserve"> up</w:t>
            </w:r>
          </w:p>
          <w:p w14:paraId="4CF1645D" w14:textId="783977B2" w:rsidR="00495ADB" w:rsidRPr="00EA3637" w:rsidRDefault="00413A1A" w:rsidP="0072525F">
            <w:pPr>
              <w:pStyle w:val="ListBullet"/>
              <w:numPr>
                <w:ilvl w:val="0"/>
                <w:numId w:val="0"/>
              </w:numPr>
              <w:spacing w:after="120"/>
              <w:ind w:left="864" w:hanging="234"/>
            </w:pPr>
            <w:r w:rsidRPr="009372C2">
              <w:t xml:space="preserve">to ensure </w:t>
            </w:r>
            <w:r w:rsidR="00C34633">
              <w:t>100% problem</w:t>
            </w:r>
            <w:r w:rsidRPr="009372C2">
              <w:t xml:space="preserve"> </w:t>
            </w:r>
            <w:r w:rsidR="00800606">
              <w:t>resolution.</w:t>
            </w:r>
            <w:r w:rsidRPr="009372C2">
              <w:t xml:space="preserve"> </w:t>
            </w:r>
            <w:r w:rsidR="00921771">
              <w:t xml:space="preserve"> </w:t>
            </w:r>
            <w:r w:rsidRPr="00EA3637">
              <w:t>Escalated cases when necessary.</w:t>
            </w:r>
          </w:p>
          <w:p w14:paraId="59D7704C" w14:textId="129321C6" w:rsidR="00A6425D" w:rsidRPr="003A0D7A" w:rsidRDefault="003C2CB9" w:rsidP="009372C2">
            <w:pPr>
              <w:pStyle w:val="Heading3"/>
              <w:spacing w:after="0"/>
              <w:rPr>
                <w:rFonts w:eastAsiaTheme="minorHAnsi" w:cstheme="minorBidi"/>
                <w:color w:val="262626" w:themeColor="text1" w:themeTint="D9"/>
                <w:sz w:val="18"/>
                <w:szCs w:val="18"/>
              </w:rPr>
            </w:pPr>
            <w:r>
              <w:t>Dean of Students</w:t>
            </w:r>
          </w:p>
          <w:p w14:paraId="3391E94C" w14:textId="065C5973" w:rsidR="00A6425D" w:rsidRPr="00610589" w:rsidRDefault="00495ADB" w:rsidP="001F0847">
            <w:pPr>
              <w:pStyle w:val="Heading5"/>
              <w:spacing w:after="0"/>
              <w:rPr>
                <w:rStyle w:val="JobDescriptionChar"/>
                <w:sz w:val="20"/>
                <w:szCs w:val="20"/>
              </w:rPr>
            </w:pPr>
            <w:r>
              <w:rPr>
                <w:sz w:val="20"/>
                <w:szCs w:val="20"/>
              </w:rPr>
              <w:t>Copiague Middle School</w:t>
            </w:r>
            <w:r w:rsidR="00C056F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Copiague, NY </w:t>
            </w:r>
            <w:r w:rsidR="00C056F4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9/</w:t>
            </w:r>
            <w:r>
              <w:rPr>
                <w:sz w:val="20"/>
                <w:szCs w:val="20"/>
              </w:rPr>
              <w:t xml:space="preserve">2003 </w:t>
            </w:r>
            <w:r w:rsidR="00C056F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12/</w:t>
            </w:r>
            <w:r>
              <w:rPr>
                <w:sz w:val="20"/>
                <w:szCs w:val="20"/>
              </w:rPr>
              <w:t>2004</w:t>
            </w:r>
          </w:p>
          <w:p w14:paraId="0743FF97" w14:textId="3E6B4B96" w:rsidR="0072611F" w:rsidRDefault="009372C2" w:rsidP="00CB1413">
            <w:pPr>
              <w:pStyle w:val="ListBullet"/>
              <w:spacing w:after="120"/>
              <w:ind w:left="634" w:hanging="202"/>
            </w:pPr>
            <w:r w:rsidRPr="00800606">
              <w:t>D</w:t>
            </w:r>
            <w:r w:rsidR="00495ADB" w:rsidRPr="00800606">
              <w:t>evelop</w:t>
            </w:r>
            <w:r w:rsidRPr="00800606">
              <w:t>ed</w:t>
            </w:r>
            <w:r w:rsidR="00495ADB" w:rsidRPr="00800606">
              <w:t xml:space="preserve"> and implement</w:t>
            </w:r>
            <w:r w:rsidRPr="00800606">
              <w:t>ed</w:t>
            </w:r>
            <w:r w:rsidR="00495ADB" w:rsidRPr="00800606">
              <w:t xml:space="preserve"> highly effective </w:t>
            </w:r>
            <w:r w:rsidRPr="00800606">
              <w:t xml:space="preserve">strategies </w:t>
            </w:r>
            <w:r w:rsidR="00267C26">
              <w:t xml:space="preserve">that </w:t>
            </w:r>
            <w:r w:rsidR="0072611F">
              <w:t xml:space="preserve">modified student behavior and </w:t>
            </w:r>
            <w:r w:rsidRPr="00800606">
              <w:t>reduc</w:t>
            </w:r>
            <w:r w:rsidR="00267C26">
              <w:t>ed</w:t>
            </w:r>
            <w:r w:rsidRPr="00800606">
              <w:t xml:space="preserve"> discipline infractions</w:t>
            </w:r>
            <w:r w:rsidR="0072611F">
              <w:t xml:space="preserve"> in order to create a safe learning environment.</w:t>
            </w:r>
            <w:r w:rsidR="00267C26">
              <w:t xml:space="preserve">  </w:t>
            </w:r>
          </w:p>
          <w:p w14:paraId="34004720" w14:textId="2FA27A8B" w:rsidR="003C2CB9" w:rsidRPr="00EA3637" w:rsidRDefault="00EA3637" w:rsidP="00267C26">
            <w:pPr>
              <w:pStyle w:val="ListBullet"/>
              <w:spacing w:after="120"/>
              <w:ind w:left="634" w:hanging="202"/>
            </w:pPr>
            <w:r w:rsidRPr="00EA3637">
              <w:t>Analyzed and d</w:t>
            </w:r>
            <w:r w:rsidR="009372C2" w:rsidRPr="00EA3637">
              <w:t>isaggregated data to inform discipline policy</w:t>
            </w:r>
            <w:r w:rsidRPr="00EA3637">
              <w:t>.</w:t>
            </w:r>
          </w:p>
          <w:p w14:paraId="7F5D3C44" w14:textId="082DA051" w:rsidR="00A6425D" w:rsidRPr="00C83C7E" w:rsidRDefault="003C2CB9" w:rsidP="00B07455">
            <w:pPr>
              <w:pStyle w:val="Heading3"/>
              <w:spacing w:after="0"/>
              <w:rPr>
                <w:szCs w:val="22"/>
              </w:rPr>
            </w:pPr>
            <w:r w:rsidRPr="00C83C7E">
              <w:rPr>
                <w:szCs w:val="22"/>
              </w:rPr>
              <w:t>Science Teacher</w:t>
            </w:r>
          </w:p>
          <w:p w14:paraId="36DDF8DC" w14:textId="4741659D" w:rsidR="00A6425D" w:rsidRPr="000952CF" w:rsidRDefault="00EA3637" w:rsidP="001F0847">
            <w:pPr>
              <w:pStyle w:val="Heading5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Woodlands High School</w:t>
            </w:r>
            <w:r w:rsidR="00C056F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Hartsdale, NY </w:t>
            </w:r>
            <w:r w:rsidR="00C056F4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2001</w:t>
            </w:r>
            <w:r w:rsidR="00C056F4">
              <w:rPr>
                <w:sz w:val="20"/>
                <w:szCs w:val="20"/>
              </w:rPr>
              <w:t xml:space="preserve"> –</w:t>
            </w:r>
            <w:r w:rsidR="00B164BD">
              <w:rPr>
                <w:sz w:val="20"/>
                <w:szCs w:val="20"/>
              </w:rPr>
              <w:t xml:space="preserve"> 12/</w:t>
            </w:r>
            <w:r>
              <w:rPr>
                <w:sz w:val="20"/>
                <w:szCs w:val="20"/>
              </w:rPr>
              <w:t xml:space="preserve"> 2002</w:t>
            </w:r>
          </w:p>
          <w:p w14:paraId="62FDD8C7" w14:textId="6C1EDDDE" w:rsidR="00800606" w:rsidRDefault="00EA3637" w:rsidP="0072525F">
            <w:pPr>
              <w:pStyle w:val="ListBullet"/>
              <w:ind w:left="630" w:hanging="198"/>
            </w:pPr>
            <w:r w:rsidRPr="00EA3637">
              <w:t>Demonstrated mastery of pedagogical practices that led to high student achievement</w:t>
            </w:r>
            <w:r w:rsidR="00800606">
              <w:t xml:space="preserve">. </w:t>
            </w:r>
          </w:p>
          <w:p w14:paraId="50D6F20E" w14:textId="07CDBE1A" w:rsidR="00694A2F" w:rsidRPr="00EA3637" w:rsidRDefault="00800606" w:rsidP="00694A2F">
            <w:pPr>
              <w:pStyle w:val="ListBullet"/>
              <w:ind w:left="630" w:hanging="198"/>
            </w:pPr>
            <w:r>
              <w:t>Served as a facilitator for student and school community concerns and issues.</w:t>
            </w:r>
          </w:p>
          <w:p w14:paraId="68B8915F" w14:textId="77777777" w:rsidR="00694A2F" w:rsidRPr="00C83C7E" w:rsidRDefault="00694A2F" w:rsidP="00694A2F">
            <w:pPr>
              <w:pStyle w:val="Heading3"/>
              <w:spacing w:after="0"/>
              <w:rPr>
                <w:szCs w:val="22"/>
              </w:rPr>
            </w:pPr>
            <w:r w:rsidRPr="00C83C7E">
              <w:rPr>
                <w:szCs w:val="22"/>
              </w:rPr>
              <w:t>Science Teacher</w:t>
            </w:r>
          </w:p>
          <w:p w14:paraId="05FA74D3" w14:textId="72BF9533" w:rsidR="00267C26" w:rsidRPr="000952CF" w:rsidRDefault="00267C26" w:rsidP="00267C26">
            <w:pPr>
              <w:pStyle w:val="Heading5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Springfield Gardens High School</w:t>
            </w:r>
            <w:r w:rsidR="00C056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Jamaica, NY </w:t>
            </w:r>
            <w:r w:rsidR="00C056F4">
              <w:rPr>
                <w:sz w:val="20"/>
                <w:szCs w:val="20"/>
              </w:rPr>
              <w:t>•</w:t>
            </w:r>
            <w:r w:rsidR="00B164BD">
              <w:rPr>
                <w:sz w:val="20"/>
                <w:szCs w:val="20"/>
              </w:rPr>
              <w:t xml:space="preserve"> 9/</w:t>
            </w:r>
            <w:r>
              <w:rPr>
                <w:sz w:val="20"/>
                <w:szCs w:val="20"/>
              </w:rPr>
              <w:t>1997</w:t>
            </w:r>
            <w:r w:rsidR="00C056F4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</w:t>
            </w:r>
            <w:r w:rsidR="00B164BD">
              <w:rPr>
                <w:sz w:val="20"/>
                <w:szCs w:val="20"/>
              </w:rPr>
              <w:t>1/</w:t>
            </w:r>
            <w:r>
              <w:rPr>
                <w:sz w:val="20"/>
                <w:szCs w:val="20"/>
              </w:rPr>
              <w:t>2001</w:t>
            </w:r>
          </w:p>
          <w:p w14:paraId="7BFA26D9" w14:textId="77777777" w:rsidR="000952CF" w:rsidRDefault="00917FA9" w:rsidP="00917FA9">
            <w:pPr>
              <w:pStyle w:val="ListBullet"/>
              <w:ind w:left="630" w:hanging="198"/>
            </w:pPr>
            <w:r>
              <w:t>Developed and presented student-centered instruction in earth science and biology.</w:t>
            </w:r>
          </w:p>
          <w:p w14:paraId="2AB00262" w14:textId="6CA3B4AB" w:rsidR="00A44FD1" w:rsidRPr="006C2DFF" w:rsidRDefault="00A44FD1" w:rsidP="00917FA9">
            <w:pPr>
              <w:pStyle w:val="ListBullet"/>
              <w:ind w:left="630" w:hanging="198"/>
            </w:pPr>
            <w:r>
              <w:t>Supervised after-school program for academic enrichment and advancement.</w:t>
            </w:r>
          </w:p>
        </w:tc>
      </w:tr>
    </w:tbl>
    <w:p w14:paraId="7B8AF577" w14:textId="77777777" w:rsidR="005A20B8" w:rsidRDefault="005A20B8"/>
    <w:sectPr w:rsidR="005A20B8" w:rsidSect="00D712F4">
      <w:headerReference w:type="default" r:id="rId20"/>
      <w:footerReference w:type="default" r:id="rId21"/>
      <w:pgSz w:w="12240" w:h="15840" w:code="1"/>
      <w:pgMar w:top="144" w:right="576" w:bottom="144" w:left="576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B00D" w14:textId="77777777" w:rsidR="006313F5" w:rsidRDefault="006313F5" w:rsidP="00B21D64">
      <w:pPr>
        <w:spacing w:after="0" w:line="240" w:lineRule="auto"/>
      </w:pPr>
      <w:r>
        <w:separator/>
      </w:r>
    </w:p>
  </w:endnote>
  <w:endnote w:type="continuationSeparator" w:id="0">
    <w:p w14:paraId="37887C04" w14:textId="77777777" w:rsidR="006313F5" w:rsidRDefault="006313F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29A3" w14:textId="77777777" w:rsidR="0072611F" w:rsidRDefault="007261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9038A" wp14:editId="2889B87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51D422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3406" w14:textId="77777777" w:rsidR="006313F5" w:rsidRDefault="006313F5" w:rsidP="00B21D64">
      <w:pPr>
        <w:spacing w:after="0" w:line="240" w:lineRule="auto"/>
      </w:pPr>
      <w:r>
        <w:separator/>
      </w:r>
    </w:p>
  </w:footnote>
  <w:footnote w:type="continuationSeparator" w:id="0">
    <w:p w14:paraId="178A2BC1" w14:textId="77777777" w:rsidR="006313F5" w:rsidRDefault="006313F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DF50" w14:textId="77777777" w:rsidR="0072611F" w:rsidRDefault="0072611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FE355F9" wp14:editId="5F66027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FFBEF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800DA8"/>
    <w:multiLevelType w:val="hybridMultilevel"/>
    <w:tmpl w:val="2640E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06"/>
    <w:rsid w:val="000112F1"/>
    <w:rsid w:val="000161E1"/>
    <w:rsid w:val="00021303"/>
    <w:rsid w:val="00071394"/>
    <w:rsid w:val="000952CF"/>
    <w:rsid w:val="000C6716"/>
    <w:rsid w:val="000E5E60"/>
    <w:rsid w:val="000E7DDB"/>
    <w:rsid w:val="00102706"/>
    <w:rsid w:val="00107E81"/>
    <w:rsid w:val="00127607"/>
    <w:rsid w:val="00133743"/>
    <w:rsid w:val="00144072"/>
    <w:rsid w:val="00195F5C"/>
    <w:rsid w:val="001C0E44"/>
    <w:rsid w:val="001E7C1C"/>
    <w:rsid w:val="001F0847"/>
    <w:rsid w:val="002132F5"/>
    <w:rsid w:val="0021475C"/>
    <w:rsid w:val="00240C8D"/>
    <w:rsid w:val="00267C26"/>
    <w:rsid w:val="00280FCA"/>
    <w:rsid w:val="00285FF7"/>
    <w:rsid w:val="002A072B"/>
    <w:rsid w:val="002E3695"/>
    <w:rsid w:val="003372D8"/>
    <w:rsid w:val="003653B4"/>
    <w:rsid w:val="00396CDB"/>
    <w:rsid w:val="003A0D7A"/>
    <w:rsid w:val="003B2721"/>
    <w:rsid w:val="003C0BB5"/>
    <w:rsid w:val="003C2CB9"/>
    <w:rsid w:val="003D1A9E"/>
    <w:rsid w:val="003E36FA"/>
    <w:rsid w:val="004016BB"/>
    <w:rsid w:val="004067B9"/>
    <w:rsid w:val="004103C0"/>
    <w:rsid w:val="00413A1A"/>
    <w:rsid w:val="00424FAA"/>
    <w:rsid w:val="004274B3"/>
    <w:rsid w:val="00430FE4"/>
    <w:rsid w:val="00452292"/>
    <w:rsid w:val="00460CC4"/>
    <w:rsid w:val="00460F67"/>
    <w:rsid w:val="00480008"/>
    <w:rsid w:val="004865C2"/>
    <w:rsid w:val="00495ADB"/>
    <w:rsid w:val="004B4147"/>
    <w:rsid w:val="004B62D9"/>
    <w:rsid w:val="004C7B8B"/>
    <w:rsid w:val="004D301F"/>
    <w:rsid w:val="00504AE3"/>
    <w:rsid w:val="005153C5"/>
    <w:rsid w:val="005439FA"/>
    <w:rsid w:val="00552F9B"/>
    <w:rsid w:val="005629F1"/>
    <w:rsid w:val="00562C8F"/>
    <w:rsid w:val="005636A7"/>
    <w:rsid w:val="005A20B8"/>
    <w:rsid w:val="005B7DB3"/>
    <w:rsid w:val="005E60CB"/>
    <w:rsid w:val="0060146A"/>
    <w:rsid w:val="00610589"/>
    <w:rsid w:val="0061400D"/>
    <w:rsid w:val="0061786A"/>
    <w:rsid w:val="00621B5C"/>
    <w:rsid w:val="006313F5"/>
    <w:rsid w:val="00650FB3"/>
    <w:rsid w:val="00694A2F"/>
    <w:rsid w:val="006B1F2F"/>
    <w:rsid w:val="006C2DFF"/>
    <w:rsid w:val="006F021B"/>
    <w:rsid w:val="006F69B7"/>
    <w:rsid w:val="0072525F"/>
    <w:rsid w:val="0072611F"/>
    <w:rsid w:val="007571B5"/>
    <w:rsid w:val="00764415"/>
    <w:rsid w:val="007772B1"/>
    <w:rsid w:val="00790898"/>
    <w:rsid w:val="007A1C74"/>
    <w:rsid w:val="007A5B70"/>
    <w:rsid w:val="007B59FD"/>
    <w:rsid w:val="007F4684"/>
    <w:rsid w:val="00800606"/>
    <w:rsid w:val="0080256B"/>
    <w:rsid w:val="00804755"/>
    <w:rsid w:val="0081714A"/>
    <w:rsid w:val="008178A2"/>
    <w:rsid w:val="008424CE"/>
    <w:rsid w:val="008448C4"/>
    <w:rsid w:val="008450BB"/>
    <w:rsid w:val="00864DB7"/>
    <w:rsid w:val="00890F1A"/>
    <w:rsid w:val="008E2197"/>
    <w:rsid w:val="00903E5C"/>
    <w:rsid w:val="00917FA9"/>
    <w:rsid w:val="00921771"/>
    <w:rsid w:val="00925549"/>
    <w:rsid w:val="0093459E"/>
    <w:rsid w:val="009372C2"/>
    <w:rsid w:val="0097206C"/>
    <w:rsid w:val="00980755"/>
    <w:rsid w:val="00986834"/>
    <w:rsid w:val="00997E86"/>
    <w:rsid w:val="009B77E8"/>
    <w:rsid w:val="009B7D45"/>
    <w:rsid w:val="009D50B9"/>
    <w:rsid w:val="00A16B66"/>
    <w:rsid w:val="00A21AF8"/>
    <w:rsid w:val="00A41D53"/>
    <w:rsid w:val="00A44FD1"/>
    <w:rsid w:val="00A6425D"/>
    <w:rsid w:val="00A93D91"/>
    <w:rsid w:val="00A96376"/>
    <w:rsid w:val="00AC5B0F"/>
    <w:rsid w:val="00B03ED5"/>
    <w:rsid w:val="00B07455"/>
    <w:rsid w:val="00B164BD"/>
    <w:rsid w:val="00B17588"/>
    <w:rsid w:val="00B21D64"/>
    <w:rsid w:val="00B34A5F"/>
    <w:rsid w:val="00B423EE"/>
    <w:rsid w:val="00B60A63"/>
    <w:rsid w:val="00B714D6"/>
    <w:rsid w:val="00B73E22"/>
    <w:rsid w:val="00B74539"/>
    <w:rsid w:val="00B76D10"/>
    <w:rsid w:val="00B8500E"/>
    <w:rsid w:val="00B96EF3"/>
    <w:rsid w:val="00BB7CE4"/>
    <w:rsid w:val="00BC18AE"/>
    <w:rsid w:val="00BC33C3"/>
    <w:rsid w:val="00BF0DAF"/>
    <w:rsid w:val="00C0491D"/>
    <w:rsid w:val="00C05345"/>
    <w:rsid w:val="00C056F4"/>
    <w:rsid w:val="00C06281"/>
    <w:rsid w:val="00C344AA"/>
    <w:rsid w:val="00C34633"/>
    <w:rsid w:val="00C37B1A"/>
    <w:rsid w:val="00C777FF"/>
    <w:rsid w:val="00C83C7E"/>
    <w:rsid w:val="00C96C87"/>
    <w:rsid w:val="00CA1265"/>
    <w:rsid w:val="00CB0030"/>
    <w:rsid w:val="00CB1413"/>
    <w:rsid w:val="00CB1B8D"/>
    <w:rsid w:val="00CC7769"/>
    <w:rsid w:val="00CD2353"/>
    <w:rsid w:val="00CD2FD2"/>
    <w:rsid w:val="00CE0C8E"/>
    <w:rsid w:val="00CF06F0"/>
    <w:rsid w:val="00D12DFD"/>
    <w:rsid w:val="00D21566"/>
    <w:rsid w:val="00D4484F"/>
    <w:rsid w:val="00D55E23"/>
    <w:rsid w:val="00D62B7E"/>
    <w:rsid w:val="00D712F4"/>
    <w:rsid w:val="00DA2729"/>
    <w:rsid w:val="00DA5E55"/>
    <w:rsid w:val="00E319A0"/>
    <w:rsid w:val="00EA3637"/>
    <w:rsid w:val="00F04BF7"/>
    <w:rsid w:val="00F3551D"/>
    <w:rsid w:val="00F54966"/>
    <w:rsid w:val="00F81305"/>
    <w:rsid w:val="00FB6CD8"/>
    <w:rsid w:val="00FE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A6D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piapi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4CD38500E441894B48222A4EAA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ADCF-AE7E-4783-A71B-CE9A210E9FD2}"/>
      </w:docPartPr>
      <w:docPartBody>
        <w:p w:rsidR="00D45701" w:rsidRDefault="003305BB">
          <w:pPr>
            <w:pStyle w:val="E3C4CD38500E441894B48222A4EAA30E"/>
          </w:pPr>
          <w:r>
            <w:t>Skills</w:t>
          </w:r>
        </w:p>
      </w:docPartBody>
    </w:docPart>
    <w:docPart>
      <w:docPartPr>
        <w:name w:val="70EB90E9E7254751A2BE57388A834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D903B-1AEE-4954-B611-00D43C0CFC18}"/>
      </w:docPartPr>
      <w:docPartBody>
        <w:p w:rsidR="00D45701" w:rsidRDefault="003305BB">
          <w:pPr>
            <w:pStyle w:val="70EB90E9E7254751A2BE57388A83467A"/>
          </w:pPr>
          <w:r>
            <w:t>Education</w:t>
          </w:r>
        </w:p>
      </w:docPartBody>
    </w:docPart>
    <w:docPart>
      <w:docPartPr>
        <w:name w:val="CB181035D35A486191D4146C8C64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A7782-C38B-4A14-9E8A-4EAAA999B71C}"/>
      </w:docPartPr>
      <w:docPartBody>
        <w:p w:rsidR="00D45701" w:rsidRDefault="003305BB">
          <w:pPr>
            <w:pStyle w:val="CB181035D35A486191D4146C8C64CB4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BB"/>
    <w:rsid w:val="00110D64"/>
    <w:rsid w:val="00183BCD"/>
    <w:rsid w:val="00264009"/>
    <w:rsid w:val="002E6FF9"/>
    <w:rsid w:val="003305BB"/>
    <w:rsid w:val="00517112"/>
    <w:rsid w:val="005A6D58"/>
    <w:rsid w:val="006B0194"/>
    <w:rsid w:val="006F7245"/>
    <w:rsid w:val="009453D0"/>
    <w:rsid w:val="00C9605E"/>
    <w:rsid w:val="00D30231"/>
    <w:rsid w:val="00D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4CD38500E441894B48222A4EAA30E">
    <w:name w:val="E3C4CD38500E441894B48222A4EAA30E"/>
  </w:style>
  <w:style w:type="paragraph" w:customStyle="1" w:styleId="70EB90E9E7254751A2BE57388A83467A">
    <w:name w:val="70EB90E9E7254751A2BE57388A83467A"/>
  </w:style>
  <w:style w:type="paragraph" w:customStyle="1" w:styleId="CB181035D35A486191D4146C8C64CB41">
    <w:name w:val="CB181035D35A486191D4146C8C64CB41"/>
  </w:style>
  <w:style w:type="paragraph" w:styleId="ListBullet">
    <w:name w:val="List Bullet"/>
    <w:basedOn w:val="Normal"/>
    <w:uiPriority w:val="99"/>
    <w:qFormat/>
    <w:rsid w:val="00D45701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D45701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E7E1C-38D4-4799-8804-BD765F16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2022-03-10T02:47:00Z</dcterms:created>
  <dcterms:modified xsi:type="dcterms:W3CDTF">2022-05-25T20:18:00Z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