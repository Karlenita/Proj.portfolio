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2" w:type="dxa"/>
          <w:right w:w="0" w:type="dxa"/>
        </w:tblCellMar>
        <w:tblLook w:val="04A0" w:firstRow="1" w:lastRow="0" w:firstColumn="1" w:lastColumn="0" w:noHBand="0" w:noVBand="1"/>
        <w:tblDescription w:val="Resume references layout table"/>
      </w:tblPr>
      <w:tblGrid>
        <w:gridCol w:w="2970"/>
        <w:gridCol w:w="7110"/>
      </w:tblGrid>
      <w:tr w:rsidR="00AC7A3A" w:rsidRPr="005C5258" w14:paraId="041427B5" w14:textId="77777777" w:rsidTr="00F746E5">
        <w:tc>
          <w:tcPr>
            <w:tcW w:w="2970" w:type="dxa"/>
            <w:tcMar>
              <w:right w:w="144" w:type="dxa"/>
            </w:tcMar>
          </w:tcPr>
          <w:sdt>
            <w:sdtPr>
              <w:alias w:val="Enter your name:"/>
              <w:tag w:val="Enter your name:"/>
              <w:id w:val="1252846332"/>
              <w:placeholder>
                <w:docPart w:val="9D03C75E574E4724BD596B1393B4590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F7E04C6" w14:textId="77777777" w:rsidR="00AC7A3A" w:rsidRPr="005C5258" w:rsidRDefault="00707238">
                <w:pPr>
                  <w:pStyle w:val="Heading1"/>
                </w:pPr>
                <w:r>
                  <w:t>Karlene d-m brown</w:t>
                </w:r>
              </w:p>
            </w:sdtContent>
          </w:sdt>
          <w:sdt>
            <w:sdtPr>
              <w:alias w:val="Enter street address:"/>
              <w:tag w:val="Enter street address:"/>
              <w:id w:val="-1769308147"/>
              <w:placeholder>
                <w:docPart w:val="EF3BDC99DE344E0A8979EC3E8C5B2711"/>
              </w:placeholder>
              <w:temporary/>
              <w:showingPlcHdr/>
              <w15:appearance w15:val="hidden"/>
            </w:sdtPr>
            <w:sdtEndPr/>
            <w:sdtContent>
              <w:p w14:paraId="0089F773" w14:textId="77777777" w:rsidR="00AC7A3A" w:rsidRPr="005C5258" w:rsidRDefault="00707238">
                <w:r w:rsidRPr="005C5258">
                  <w:t>1202 Corporal Tremblay Way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679582127"/>
              <w:placeholder>
                <w:docPart w:val="91389FD18E2D499D9363F407AA9B46EC"/>
              </w:placeholder>
              <w:temporary/>
              <w:showingPlcHdr/>
              <w15:appearance w15:val="hidden"/>
            </w:sdtPr>
            <w:sdtEndPr/>
            <w:sdtContent>
              <w:p w14:paraId="47E6B03F" w14:textId="77777777" w:rsidR="00AC7A3A" w:rsidRPr="005C5258" w:rsidRDefault="00707238">
                <w:r>
                  <w:t>New Windsor, NY 12553</w:t>
                </w:r>
              </w:p>
            </w:sdtContent>
          </w:sdt>
          <w:p w14:paraId="780446F0" w14:textId="3183EFA5" w:rsidR="00AC7A3A" w:rsidRPr="005C5258" w:rsidRDefault="006C00F0">
            <w:r>
              <w:t>914-300-4640</w:t>
            </w:r>
          </w:p>
          <w:p w14:paraId="572259A0" w14:textId="77777777" w:rsidR="00AC7A3A" w:rsidRPr="005C5258" w:rsidRDefault="00707238"/>
        </w:tc>
        <w:tc>
          <w:tcPr>
            <w:tcW w:w="7110" w:type="dxa"/>
            <w:tcBorders>
              <w:left w:val="single" w:sz="4" w:space="0" w:color="auto"/>
            </w:tcBorders>
            <w:tcMar>
              <w:right w:w="144" w:type="dxa"/>
            </w:tcMar>
          </w:tcPr>
          <w:p w14:paraId="5BD53374" w14:textId="77777777" w:rsidR="00AC7A3A" w:rsidRPr="005C5258" w:rsidRDefault="00707238">
            <w:pPr>
              <w:pStyle w:val="Heading1"/>
            </w:pPr>
            <w:sdt>
              <w:sdtPr>
                <w:alias w:val="References:"/>
                <w:tag w:val="References:"/>
                <w:id w:val="-566410597"/>
                <w:placeholder>
                  <w:docPart w:val="4ED430CE49BA4AFC91B3BBEBDF5D9D9F"/>
                </w:placeholder>
                <w:temporary/>
                <w:showingPlcHdr/>
                <w15:appearance w15:val="hidden"/>
              </w:sdtPr>
              <w:sdtEndPr/>
              <w:sdtContent>
                <w:r w:rsidRPr="005C5258">
                  <w:t>References</w:t>
                </w:r>
              </w:sdtContent>
            </w:sdt>
          </w:p>
          <w:sdt>
            <w:sdtPr>
              <w:alias w:val="Enter reference's name 1:"/>
              <w:tag w:val="Enter reference's name 1:"/>
              <w:id w:val="-744406221"/>
              <w:placeholder>
                <w:docPart w:val="8748B128252C48CFA5054DE70308FCBC"/>
              </w:placeholder>
              <w:temporary/>
              <w:showingPlcHdr/>
              <w15:appearance w15:val="hidden"/>
            </w:sdtPr>
            <w:sdtEndPr/>
            <w:sdtContent>
              <w:p w14:paraId="1D23CB4D" w14:textId="77777777" w:rsidR="00AC7A3A" w:rsidRPr="005C5258" w:rsidRDefault="00707238">
                <w:pPr>
                  <w:pStyle w:val="Heading2"/>
                </w:pPr>
                <w:r>
                  <w:t>Ms. Audrey Taylor</w:t>
                </w:r>
              </w:p>
            </w:sdtContent>
          </w:sdt>
          <w:sdt>
            <w:sdtPr>
              <w:alias w:val="Enter title:"/>
              <w:tag w:val="Enter title:"/>
              <w:id w:val="1419061197"/>
              <w:placeholder>
                <w:docPart w:val="7D5C7A0BA8C44075ADD645EA0F473A74"/>
              </w:placeholder>
              <w:temporary/>
              <w:showingPlcHdr/>
              <w15:appearance w15:val="hidden"/>
            </w:sdtPr>
            <w:sdtEndPr/>
            <w:sdtContent>
              <w:p w14:paraId="013AFA81" w14:textId="77777777" w:rsidR="00AC7A3A" w:rsidRPr="005C5258" w:rsidRDefault="00707238">
                <w:r>
                  <w:t>Office Manager</w:t>
                </w:r>
              </w:p>
            </w:sdtContent>
          </w:sdt>
          <w:sdt>
            <w:sdtPr>
              <w:alias w:val="Enter company name:"/>
              <w:tag w:val="Enter company name:"/>
              <w:id w:val="666677947"/>
              <w:placeholder>
                <w:docPart w:val="89AED94258E04A1F9B48663A68D8CF10"/>
              </w:placeholder>
              <w:temporary/>
              <w:showingPlcHdr/>
              <w15:appearance w15:val="hidden"/>
            </w:sdtPr>
            <w:sdtEndPr/>
            <w:sdtContent>
              <w:p w14:paraId="4EA8DCD0" w14:textId="77777777" w:rsidR="00AC7A3A" w:rsidRPr="005C5258" w:rsidRDefault="00707238">
                <w:r>
                  <w:t>Jackson Hewitt Tax Services</w:t>
                </w:r>
              </w:p>
            </w:sdtContent>
          </w:sdt>
          <w:p w14:paraId="1DCEDDAB" w14:textId="77777777" w:rsidR="004D2B20" w:rsidRDefault="00707238">
            <w:r>
              <w:t>5020 Route 9W</w:t>
            </w:r>
          </w:p>
          <w:sdt>
            <w:sdtPr>
              <w:alias w:val="Enter city, st zip code:"/>
              <w:tag w:val="Enter city, st zip code:"/>
              <w:id w:val="164060089"/>
              <w:placeholder>
                <w:docPart w:val="91389FD18E2D499D9363F407AA9B46EC"/>
              </w:placeholder>
              <w:temporary/>
              <w:showingPlcHdr/>
              <w15:appearance w15:val="hidden"/>
            </w:sdtPr>
            <w:sdtEndPr/>
            <w:sdtContent>
              <w:p w14:paraId="1296E80B" w14:textId="77777777" w:rsidR="00AC7A3A" w:rsidRPr="005C5258" w:rsidRDefault="00707238">
                <w:r>
                  <w:t>Newburgh, NY 12550</w:t>
                </w:r>
              </w:p>
            </w:sdtContent>
          </w:sdt>
          <w:p w14:paraId="42509A34" w14:textId="77777777" w:rsidR="00AC7A3A" w:rsidRPr="005C5258" w:rsidRDefault="00707238">
            <w:r>
              <w:t>917-584-6378</w:t>
            </w:r>
          </w:p>
          <w:p w14:paraId="29389D2D" w14:textId="77777777" w:rsidR="00AC7A3A" w:rsidRPr="005C5258" w:rsidRDefault="00707238">
            <w:pPr>
              <w:pStyle w:val="Heading3"/>
            </w:pPr>
          </w:p>
          <w:sdt>
            <w:sdtPr>
              <w:alias w:val="Enter reference's name 2:"/>
              <w:tag w:val="Enter reference's name 2:"/>
              <w:id w:val="-1353409223"/>
              <w:placeholder>
                <w:docPart w:val="FB65BAC2998A4F3E9CC8E039271B20C5"/>
              </w:placeholder>
              <w:temporary/>
              <w:showingPlcHdr/>
              <w15:appearance w15:val="hidden"/>
            </w:sdtPr>
            <w:sdtEndPr/>
            <w:sdtContent>
              <w:p w14:paraId="75CE36C3" w14:textId="77777777" w:rsidR="0055552C" w:rsidRPr="005C5258" w:rsidRDefault="00707238" w:rsidP="0055552C">
                <w:pPr>
                  <w:pStyle w:val="Heading2"/>
                </w:pPr>
                <w:r>
                  <w:t xml:space="preserve">Dr. Richard A. </w:t>
                </w:r>
                <w:r>
                  <w:t>Foreman</w:t>
                </w:r>
              </w:p>
            </w:sdtContent>
          </w:sdt>
          <w:sdt>
            <w:sdtPr>
              <w:alias w:val="Enter title:"/>
              <w:tag w:val="Enter title:"/>
              <w:id w:val="-486250029"/>
              <w:placeholder>
                <w:docPart w:val="FB88C3B48F134B61B25933482410CB6E"/>
              </w:placeholder>
              <w:temporary/>
              <w:showingPlcHdr/>
              <w15:appearance w15:val="hidden"/>
            </w:sdtPr>
            <w:sdtEndPr/>
            <w:sdtContent>
              <w:p w14:paraId="0317D3F9" w14:textId="77777777" w:rsidR="0055552C" w:rsidRPr="005C5258" w:rsidRDefault="00707238" w:rsidP="0055552C">
                <w:r>
                  <w:t>Principal</w:t>
                </w:r>
              </w:p>
            </w:sdtContent>
          </w:sdt>
          <w:sdt>
            <w:sdtPr>
              <w:alias w:val="Enter company name:"/>
              <w:tag w:val="Enter company name:"/>
              <w:id w:val="243529844"/>
              <w:placeholder>
                <w:docPart w:val="012A60BF5DDE45EEB6F47B9626C903B4"/>
              </w:placeholder>
              <w:temporary/>
              <w:showingPlcHdr/>
              <w15:appearance w15:val="hidden"/>
            </w:sdtPr>
            <w:sdtEndPr/>
            <w:sdtContent>
              <w:p w14:paraId="442BB81F" w14:textId="77777777" w:rsidR="0055552C" w:rsidRPr="005C5258" w:rsidRDefault="00707238" w:rsidP="0055552C">
                <w:r>
                  <w:t>Clara Barton High School</w:t>
                </w:r>
              </w:p>
            </w:sdtContent>
          </w:sdt>
          <w:sdt>
            <w:sdtPr>
              <w:alias w:val="Enter street address:"/>
              <w:tag w:val="Enter street address:"/>
              <w:id w:val="-178206245"/>
              <w:placeholder>
                <w:docPart w:val="6D1F59C2A4D94BB7ABD940AB6328E7C5"/>
              </w:placeholder>
              <w:temporary/>
              <w:showingPlcHdr/>
              <w15:appearance w15:val="hidden"/>
            </w:sdtPr>
            <w:sdtEndPr/>
            <w:sdtContent>
              <w:p w14:paraId="5C434DBC" w14:textId="77777777" w:rsidR="0055552C" w:rsidRPr="005C5258" w:rsidRDefault="00707238" w:rsidP="0055552C">
                <w:r>
                  <w:t>901 Classon Avenue</w:t>
                </w:r>
              </w:p>
            </w:sdtContent>
          </w:sdt>
          <w:sdt>
            <w:sdtPr>
              <w:alias w:val="Enter city, st zip code:"/>
              <w:tag w:val="Enter city, st zip code:"/>
              <w:id w:val="796181414"/>
              <w:placeholder>
                <w:docPart w:val="5A20739906E3494883EE1EB6C3139A43"/>
              </w:placeholder>
              <w:temporary/>
              <w:showingPlcHdr/>
              <w15:appearance w15:val="hidden"/>
            </w:sdtPr>
            <w:sdtEndPr/>
            <w:sdtContent>
              <w:p w14:paraId="1D0A194A" w14:textId="77777777" w:rsidR="0055552C" w:rsidRPr="005C5258" w:rsidRDefault="00707238" w:rsidP="0055552C">
                <w:r>
                  <w:t xml:space="preserve">Brooklyn, NY </w:t>
                </w:r>
              </w:p>
            </w:sdtContent>
          </w:sdt>
          <w:p w14:paraId="2778E641" w14:textId="77777777" w:rsidR="0055552C" w:rsidRPr="005C5258" w:rsidRDefault="00707238" w:rsidP="0055552C">
            <w:r>
              <w:t>718-636-4900</w:t>
            </w:r>
          </w:p>
          <w:p w14:paraId="64261232" w14:textId="77777777" w:rsidR="0055552C" w:rsidRPr="005C5258" w:rsidRDefault="00707238" w:rsidP="0055552C">
            <w:pPr>
              <w:pStyle w:val="Heading3"/>
            </w:pPr>
          </w:p>
          <w:p w14:paraId="224A4B0E" w14:textId="77777777" w:rsidR="0055552C" w:rsidRPr="005C5258" w:rsidRDefault="00707238" w:rsidP="0055552C">
            <w:pPr>
              <w:pStyle w:val="IntenseQuote"/>
            </w:pPr>
          </w:p>
        </w:tc>
      </w:tr>
    </w:tbl>
    <w:p w14:paraId="3CB6BCE9" w14:textId="77777777" w:rsidR="00000000" w:rsidRDefault="00707238"/>
    <w:sectPr w:rsidR="00000000">
      <w:footerReference w:type="default" r:id="rId7"/>
      <w:pgSz w:w="12240" w:h="15840"/>
      <w:pgMar w:top="1080" w:right="1080" w:bottom="1080" w:left="108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C21F" w14:textId="77777777" w:rsidR="00540804" w:rsidRDefault="00707238">
      <w:r>
        <w:separator/>
      </w:r>
    </w:p>
  </w:endnote>
  <w:endnote w:type="continuationSeparator" w:id="0">
    <w:p w14:paraId="7B98FC77" w14:textId="77777777" w:rsidR="00540804" w:rsidRDefault="0070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ame and page number table"/>
    </w:tblPr>
    <w:tblGrid>
      <w:gridCol w:w="8640"/>
      <w:gridCol w:w="1440"/>
    </w:tblGrid>
    <w:tr w:rsidR="00872FBB" w:rsidRPr="00872FBB" w14:paraId="545C1D89" w14:textId="77777777" w:rsidTr="00872FBB">
      <w:tc>
        <w:tcPr>
          <w:tcW w:w="8640" w:type="dxa"/>
          <w:vAlign w:val="bottom"/>
        </w:tcPr>
        <w:sdt>
          <w:sdtPr>
            <w:alias w:val="Enter your name:"/>
            <w:tag w:val="Enter your name:"/>
            <w:id w:val="1478026850"/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0A0A51CC" w14:textId="77777777" w:rsidR="00872FBB" w:rsidRPr="00872FBB" w:rsidRDefault="00707238" w:rsidP="00872FBB">
              <w:pPr>
                <w:pStyle w:val="Footer"/>
              </w:pPr>
              <w:r w:rsidRPr="00872FBB">
                <w:t>Your Name</w:t>
              </w:r>
            </w:p>
          </w:sdtContent>
        </w:sdt>
      </w:tc>
      <w:tc>
        <w:tcPr>
          <w:tcW w:w="1440" w:type="dxa"/>
          <w:vAlign w:val="bottom"/>
        </w:tcPr>
        <w:p w14:paraId="48F0AE50" w14:textId="77777777" w:rsidR="00872FBB" w:rsidRPr="00872FBB" w:rsidRDefault="00707238" w:rsidP="00872FBB">
          <w:pPr>
            <w:pStyle w:val="Footer-RightAlign"/>
          </w:pPr>
          <w:r w:rsidRPr="00872FBB">
            <w:fldChar w:fldCharType="begin"/>
          </w:r>
          <w:r w:rsidRPr="00872FBB">
            <w:instrText xml:space="preserve"> PAGE   \* MERGEFORMAT </w:instrText>
          </w:r>
          <w:r w:rsidRPr="00872FBB">
            <w:fldChar w:fldCharType="separate"/>
          </w:r>
          <w:r>
            <w:rPr>
              <w:noProof/>
            </w:rPr>
            <w:t>2</w:t>
          </w:r>
          <w:r w:rsidRPr="00872FBB">
            <w:fldChar w:fldCharType="end"/>
          </w:r>
        </w:p>
      </w:tc>
    </w:tr>
  </w:tbl>
  <w:p w14:paraId="6CE5EEE1" w14:textId="77777777" w:rsidR="009861DF" w:rsidRDefault="00707238" w:rsidP="00612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3F32" w14:textId="77777777" w:rsidR="00540804" w:rsidRDefault="00707238">
      <w:r>
        <w:separator/>
      </w:r>
    </w:p>
  </w:footnote>
  <w:footnote w:type="continuationSeparator" w:id="0">
    <w:p w14:paraId="4BCAC240" w14:textId="77777777" w:rsidR="00540804" w:rsidRDefault="0070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4A31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4AF3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63C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166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F0A5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09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D43E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AB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8AA2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EE3B9E"/>
    <w:lvl w:ilvl="0">
      <w:start w:val="1"/>
      <w:numFmt w:val="bullet"/>
      <w:pStyle w:val="ListBullet"/>
      <w:lvlText w:val=""/>
      <w:lvlJc w:val="left"/>
      <w:pPr>
        <w:ind w:left="432" w:hanging="360"/>
      </w:pPr>
      <w:rPr>
        <w:rFonts w:ascii="Symbol" w:hAnsi="Symbol" w:hint="default"/>
        <w:color w:val="5B9BD5"/>
      </w:rPr>
    </w:lvl>
  </w:abstractNum>
  <w:abstractNum w:abstractNumId="10" w15:restartNumberingAfterBreak="0">
    <w:nsid w:val="3187434A"/>
    <w:multiLevelType w:val="hybridMultilevel"/>
    <w:tmpl w:val="6C045304"/>
    <w:lvl w:ilvl="0" w:tplc="12F6ED9A">
      <w:start w:val="1"/>
      <w:numFmt w:val="decimal"/>
      <w:lvlText w:val="%1."/>
      <w:lvlJc w:val="left"/>
      <w:pPr>
        <w:ind w:left="720" w:hanging="360"/>
      </w:pPr>
    </w:lvl>
    <w:lvl w:ilvl="1" w:tplc="D386423A">
      <w:start w:val="1"/>
      <w:numFmt w:val="decimal"/>
      <w:lvlText w:val="%2."/>
      <w:lvlJc w:val="left"/>
      <w:pPr>
        <w:ind w:left="1440" w:hanging="1080"/>
      </w:pPr>
    </w:lvl>
    <w:lvl w:ilvl="2" w:tplc="1C902C58">
      <w:start w:val="1"/>
      <w:numFmt w:val="decimal"/>
      <w:lvlText w:val="%3."/>
      <w:lvlJc w:val="left"/>
      <w:pPr>
        <w:ind w:left="2160" w:hanging="1980"/>
      </w:pPr>
    </w:lvl>
    <w:lvl w:ilvl="3" w:tplc="AF6AFE3E">
      <w:start w:val="1"/>
      <w:numFmt w:val="decimal"/>
      <w:lvlText w:val="%4."/>
      <w:lvlJc w:val="left"/>
      <w:pPr>
        <w:ind w:left="2880" w:hanging="2520"/>
      </w:pPr>
    </w:lvl>
    <w:lvl w:ilvl="4" w:tplc="4ED0137A">
      <w:start w:val="1"/>
      <w:numFmt w:val="decimal"/>
      <w:lvlText w:val="%5."/>
      <w:lvlJc w:val="left"/>
      <w:pPr>
        <w:ind w:left="3600" w:hanging="3240"/>
      </w:pPr>
    </w:lvl>
    <w:lvl w:ilvl="5" w:tplc="6ED66484">
      <w:start w:val="1"/>
      <w:numFmt w:val="decimal"/>
      <w:lvlText w:val="%6."/>
      <w:lvlJc w:val="left"/>
      <w:pPr>
        <w:ind w:left="4320" w:hanging="4140"/>
      </w:pPr>
    </w:lvl>
    <w:lvl w:ilvl="6" w:tplc="7BC0E43C">
      <w:start w:val="1"/>
      <w:numFmt w:val="decimal"/>
      <w:lvlText w:val="%7."/>
      <w:lvlJc w:val="left"/>
      <w:pPr>
        <w:ind w:left="5040" w:hanging="4680"/>
      </w:pPr>
    </w:lvl>
    <w:lvl w:ilvl="7" w:tplc="5936E3C6">
      <w:start w:val="1"/>
      <w:numFmt w:val="decimal"/>
      <w:lvlText w:val="%8."/>
      <w:lvlJc w:val="left"/>
      <w:pPr>
        <w:ind w:left="5760" w:hanging="5400"/>
      </w:pPr>
    </w:lvl>
    <w:lvl w:ilvl="8" w:tplc="AE9E7F1C">
      <w:start w:val="1"/>
      <w:numFmt w:val="decimal"/>
      <w:lvlText w:val="%9."/>
      <w:lvlJc w:val="left"/>
      <w:pPr>
        <w:ind w:left="6480" w:hanging="6300"/>
      </w:pPr>
    </w:lvl>
  </w:abstractNum>
  <w:abstractNum w:abstractNumId="11" w15:restartNumberingAfterBreak="0">
    <w:nsid w:val="57F5242C"/>
    <w:multiLevelType w:val="hybridMultilevel"/>
    <w:tmpl w:val="E708A5EA"/>
    <w:lvl w:ilvl="0" w:tplc="709EE0C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D0989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CAE8B12">
      <w:numFmt w:val="bullet"/>
      <w:lvlText w:val=""/>
      <w:lvlJc w:val="left"/>
      <w:pPr>
        <w:ind w:left="2160" w:hanging="1800"/>
      </w:pPr>
    </w:lvl>
    <w:lvl w:ilvl="3" w:tplc="C3D0753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7ECA6D6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81446EF4">
      <w:numFmt w:val="bullet"/>
      <w:lvlText w:val=""/>
      <w:lvlJc w:val="left"/>
      <w:pPr>
        <w:ind w:left="4320" w:hanging="3960"/>
      </w:pPr>
    </w:lvl>
    <w:lvl w:ilvl="6" w:tplc="0AAA69D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65DE699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504DB36">
      <w:numFmt w:val="bullet"/>
      <w:lvlText w:val=""/>
      <w:lvlJc w:val="left"/>
      <w:pPr>
        <w:ind w:left="6480" w:hanging="61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20"/>
    <w:rsid w:val="004D2B20"/>
    <w:rsid w:val="006C00F0"/>
    <w:rsid w:val="0070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03F9FB"/>
  <w15:chartTrackingRefBased/>
  <w15:docId w15:val="{504E471D-90CB-479B-A754-0CE4199B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58"/>
  </w:style>
  <w:style w:type="paragraph" w:styleId="Heading1">
    <w:name w:val="heading 1"/>
    <w:basedOn w:val="Normal"/>
    <w:uiPriority w:val="9"/>
    <w:qFormat/>
    <w:rsid w:val="00872FBB"/>
    <w:pPr>
      <w:keepNext/>
      <w:keepLines/>
      <w:spacing w:before="80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5258"/>
    <w:pPr>
      <w:keepNext/>
      <w:keepLines/>
      <w:pBdr>
        <w:top w:val="single" w:sz="4" w:space="1" w:color="7F7F7F" w:themeColor="text1" w:themeTint="80"/>
      </w:pBdr>
      <w:spacing w:before="360"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BB"/>
    <w:pPr>
      <w:keepNext/>
      <w:keepLines/>
      <w:spacing w:before="16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256"/>
    <w:rPr>
      <w:color w:val="595959" w:themeColor="text1" w:themeTint="A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2F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FBB"/>
    <w:rPr>
      <w:color w:val="2E74B5" w:themeColor="accent1" w:themeShade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72FBB"/>
    <w:rPr>
      <w:color w:val="2E74B5" w:themeColor="accent1" w:themeShade="BF"/>
      <w:szCs w:val="20"/>
    </w:rPr>
  </w:style>
  <w:style w:type="paragraph" w:styleId="IntenseQuote">
    <w:name w:val="Intense Quote"/>
    <w:basedOn w:val="Normal"/>
    <w:next w:val="Normal"/>
    <w:uiPriority w:val="10"/>
    <w:qFormat/>
    <w:rsid w:val="007E0BD6"/>
    <w:pPr>
      <w:pBdr>
        <w:top w:val="single" w:sz="4" w:space="4" w:color="2E74B5" w:themeColor="accent1" w:themeShade="BF"/>
      </w:pBdr>
      <w:ind w:left="72" w:right="72"/>
    </w:pPr>
    <w:rPr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F8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87"/>
    <w:rPr>
      <w:rFonts w:ascii="Segoe UI" w:hAnsi="Segoe UI" w:cs="Segoe UI"/>
      <w:color w:val="595959" w:themeColor="text1" w:themeTint="A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35F87"/>
  </w:style>
  <w:style w:type="paragraph" w:styleId="BlockText">
    <w:name w:val="Block Text"/>
    <w:basedOn w:val="Normal"/>
    <w:uiPriority w:val="99"/>
    <w:semiHidden/>
    <w:unhideWhenUsed/>
    <w:rsid w:val="0066625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35F87"/>
  </w:style>
  <w:style w:type="character" w:customStyle="1" w:styleId="BodyTextChar">
    <w:name w:val="Body Text Char"/>
    <w:basedOn w:val="DefaultParagraphFont"/>
    <w:link w:val="BodyText"/>
    <w:uiPriority w:val="99"/>
    <w:semiHidden/>
    <w:rsid w:val="00535F87"/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35F8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5F87"/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35F87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35F87"/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35F8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35F87"/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5F8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5F87"/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35F8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35F87"/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5F8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5F87"/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35F87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5F87"/>
    <w:rPr>
      <w:color w:val="595959" w:themeColor="text1" w:themeTint="A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72FB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F8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35F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35F87"/>
    <w:rPr>
      <w:color w:val="595959" w:themeColor="text1" w:themeTint="A6"/>
    </w:rPr>
  </w:style>
  <w:style w:type="table" w:styleId="ColorfulGrid">
    <w:name w:val="Colorful Grid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35F8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F8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F87"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F87"/>
    <w:rPr>
      <w:b/>
      <w:bCs/>
      <w:color w:val="595959" w:themeColor="text1" w:themeTint="A6"/>
      <w:szCs w:val="20"/>
    </w:rPr>
  </w:style>
  <w:style w:type="table" w:styleId="DarkList">
    <w:name w:val="Dark List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F87"/>
  </w:style>
  <w:style w:type="character" w:customStyle="1" w:styleId="DateChar">
    <w:name w:val="Date Char"/>
    <w:basedOn w:val="DefaultParagraphFont"/>
    <w:link w:val="Date"/>
    <w:uiPriority w:val="99"/>
    <w:semiHidden/>
    <w:rsid w:val="00535F87"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5F8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5F87"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35F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35F87"/>
    <w:rPr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535F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F8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F87"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35F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35F8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5F8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F8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F87"/>
    <w:rPr>
      <w:color w:val="595959" w:themeColor="text1" w:themeTint="A6"/>
      <w:szCs w:val="20"/>
    </w:rPr>
  </w:style>
  <w:style w:type="table" w:styleId="GridTable1Light">
    <w:name w:val="Grid Table 1 Light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424A"/>
  </w:style>
  <w:style w:type="character" w:customStyle="1" w:styleId="HeaderChar">
    <w:name w:val="Header Char"/>
    <w:basedOn w:val="DefaultParagraphFont"/>
    <w:link w:val="Header"/>
    <w:uiPriority w:val="99"/>
    <w:rsid w:val="0086424A"/>
  </w:style>
  <w:style w:type="character" w:customStyle="1" w:styleId="Heading4Char">
    <w:name w:val="Heading 4 Char"/>
    <w:basedOn w:val="DefaultParagraphFont"/>
    <w:link w:val="Heading4"/>
    <w:uiPriority w:val="9"/>
    <w:semiHidden/>
    <w:rsid w:val="00535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8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8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35F87"/>
  </w:style>
  <w:style w:type="paragraph" w:styleId="HTMLAddress">
    <w:name w:val="HTML Address"/>
    <w:basedOn w:val="Normal"/>
    <w:link w:val="HTMLAddressChar"/>
    <w:uiPriority w:val="99"/>
    <w:semiHidden/>
    <w:unhideWhenUsed/>
    <w:rsid w:val="00535F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35F87"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sid w:val="00535F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35F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8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35F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35F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5F8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35F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35F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35F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35F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35F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35F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35F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35F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35F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35F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62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2FBB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F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35F87"/>
  </w:style>
  <w:style w:type="paragraph" w:styleId="List">
    <w:name w:val="List"/>
    <w:basedOn w:val="Normal"/>
    <w:uiPriority w:val="99"/>
    <w:semiHidden/>
    <w:unhideWhenUsed/>
    <w:rsid w:val="00535F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35F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35F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35F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35F87"/>
    <w:pPr>
      <w:ind w:left="1800" w:hanging="360"/>
      <w:contextualSpacing/>
    </w:pPr>
  </w:style>
  <w:style w:type="paragraph" w:styleId="ListBullet">
    <w:name w:val="List Bullet"/>
    <w:basedOn w:val="Normal"/>
    <w:uiPriority w:val="39"/>
    <w:semiHidden/>
    <w:unhideWhenUsed/>
    <w:qFormat/>
    <w:rsid w:val="00535F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35F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35F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35F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35F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35F8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35F8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35F8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35F8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35F87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35F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35F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35F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35F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35F8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72FB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35F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table" w:styleId="MediumGrid1">
    <w:name w:val="Medium Grid 1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35F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35F87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NoSpacing">
    <w:name w:val="No Spacing"/>
    <w:semiHidden/>
    <w:unhideWhenUsed/>
    <w:qFormat/>
    <w:rsid w:val="00535F87"/>
  </w:style>
  <w:style w:type="paragraph" w:styleId="NormalWeb">
    <w:name w:val="Normal (Web)"/>
    <w:basedOn w:val="Normal"/>
    <w:uiPriority w:val="99"/>
    <w:semiHidden/>
    <w:unhideWhenUsed/>
    <w:rsid w:val="00535F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35F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35F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35F87"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535F87"/>
  </w:style>
  <w:style w:type="table" w:styleId="PlainTable1">
    <w:name w:val="Plain Table 1"/>
    <w:basedOn w:val="TableNormal"/>
    <w:uiPriority w:val="41"/>
    <w:rsid w:val="00535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5F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5F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5F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5F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35F8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5F87"/>
    <w:rPr>
      <w:rFonts w:ascii="Consolas" w:hAnsi="Consolas"/>
      <w:color w:val="595959" w:themeColor="text1" w:themeTint="A6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6256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625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35F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35F87"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35F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35F87"/>
    <w:rPr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535F8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2FBB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2FBB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35F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35F8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35F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35F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35F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35F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35F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35F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35F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35F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35F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35F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35F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35F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35F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35F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35F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35F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35F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35F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35F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35F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35F87"/>
  </w:style>
  <w:style w:type="table" w:styleId="TableProfessional">
    <w:name w:val="Table Professional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35F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35F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35F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35F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3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35F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35F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35F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872FBB"/>
    <w:pPr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72FBB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35F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5F8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35F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35F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5F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35F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35F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35F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35F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35F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FBB"/>
    <w:pPr>
      <w:outlineLvl w:val="9"/>
    </w:pPr>
  </w:style>
  <w:style w:type="paragraph" w:customStyle="1" w:styleId="Footer-RightAlign">
    <w:name w:val="Footer - Right Align"/>
    <w:basedOn w:val="Normal"/>
    <w:uiPriority w:val="99"/>
    <w:qFormat/>
    <w:rsid w:val="00872FBB"/>
    <w:pPr>
      <w:jc w:val="right"/>
    </w:pPr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R\AppData\Roaming\Microsoft\Templates\Resume%20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3C75E574E4724BD596B1393B45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F044-D7A7-4305-9ED2-74F70899669C}"/>
      </w:docPartPr>
      <w:docPartBody>
        <w:p w:rsidR="0040311E" w:rsidRDefault="0040311E">
          <w:pPr>
            <w:pStyle w:val="9D03C75E574E4724BD596B1393B4590A"/>
          </w:pPr>
          <w:r>
            <w:t>Your name</w:t>
          </w:r>
        </w:p>
      </w:docPartBody>
    </w:docPart>
    <w:docPart>
      <w:docPartPr>
        <w:name w:val="EF3BDC99DE344E0A8979EC3E8C5B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A2090-8F43-45A0-BBD3-6519C4973FFE}"/>
      </w:docPartPr>
      <w:docPartBody>
        <w:p w:rsidR="0040311E" w:rsidRDefault="0040311E">
          <w:pPr>
            <w:pStyle w:val="EF3BDC99DE344E0A8979EC3E8C5B2711"/>
          </w:pPr>
          <w:r>
            <w:t>Street Address</w:t>
          </w:r>
        </w:p>
      </w:docPartBody>
    </w:docPart>
    <w:docPart>
      <w:docPartPr>
        <w:name w:val="91389FD18E2D499D9363F407AA9B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0164-56CD-4167-B373-012C3D0724C8}"/>
      </w:docPartPr>
      <w:docPartBody>
        <w:p w:rsidR="0040311E" w:rsidRDefault="0040311E">
          <w:pPr>
            <w:pStyle w:val="91389FD18E2D499D9363F407AA9B46EC"/>
          </w:pPr>
          <w:r>
            <w:t>City, ST ZIP Code</w:t>
          </w:r>
        </w:p>
      </w:docPartBody>
    </w:docPart>
    <w:docPart>
      <w:docPartPr>
        <w:name w:val="4ED430CE49BA4AFC91B3BBEBDF5D9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C616D-F834-4EAC-AA29-C69DD1838CE8}"/>
      </w:docPartPr>
      <w:docPartBody>
        <w:p w:rsidR="0040311E" w:rsidRDefault="0040311E">
          <w:pPr>
            <w:pStyle w:val="4ED430CE49BA4AFC91B3BBEBDF5D9D9F"/>
          </w:pPr>
          <w:r>
            <w:t>References</w:t>
          </w:r>
        </w:p>
      </w:docPartBody>
    </w:docPart>
    <w:docPart>
      <w:docPartPr>
        <w:name w:val="8748B128252C48CFA5054DE70308F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B5504-9CE7-4C2B-A0F0-D964F561B2A0}"/>
      </w:docPartPr>
      <w:docPartBody>
        <w:p w:rsidR="0040311E" w:rsidRDefault="0040311E">
          <w:pPr>
            <w:pStyle w:val="8748B128252C48CFA5054DE70308FCBC"/>
          </w:pPr>
          <w:r>
            <w:t>Reference’s Name 1</w:t>
          </w:r>
        </w:p>
      </w:docPartBody>
    </w:docPart>
    <w:docPart>
      <w:docPartPr>
        <w:name w:val="7D5C7A0BA8C44075ADD645EA0F473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FD32-1CF8-4015-B6D8-858C00FEAB0E}"/>
      </w:docPartPr>
      <w:docPartBody>
        <w:p w:rsidR="0040311E" w:rsidRDefault="0040311E">
          <w:pPr>
            <w:pStyle w:val="7D5C7A0BA8C44075ADD645EA0F473A74"/>
          </w:pPr>
          <w:r>
            <w:t>Title</w:t>
          </w:r>
        </w:p>
      </w:docPartBody>
    </w:docPart>
    <w:docPart>
      <w:docPartPr>
        <w:name w:val="89AED94258E04A1F9B48663A68D8C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3D263-D75F-4DB8-A860-5CC3F114B22A}"/>
      </w:docPartPr>
      <w:docPartBody>
        <w:p w:rsidR="0040311E" w:rsidRDefault="0040311E">
          <w:pPr>
            <w:pStyle w:val="89AED94258E04A1F9B48663A68D8CF10"/>
          </w:pPr>
          <w:r>
            <w:t>Company Name</w:t>
          </w:r>
        </w:p>
      </w:docPartBody>
    </w:docPart>
    <w:docPart>
      <w:docPartPr>
        <w:name w:val="FB65BAC2998A4F3E9CC8E039271B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0E21B-BB43-469C-A16A-28942B60988F}"/>
      </w:docPartPr>
      <w:docPartBody>
        <w:p w:rsidR="0040311E" w:rsidRDefault="0040311E">
          <w:pPr>
            <w:pStyle w:val="FB65BAC2998A4F3E9CC8E039271B20C5"/>
          </w:pPr>
          <w:r>
            <w:t>Reference’s Name 2</w:t>
          </w:r>
        </w:p>
      </w:docPartBody>
    </w:docPart>
    <w:docPart>
      <w:docPartPr>
        <w:name w:val="FB88C3B48F134B61B25933482410C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3B5C-C432-4AB1-A363-FBBBAF4FB7EF}"/>
      </w:docPartPr>
      <w:docPartBody>
        <w:p w:rsidR="0040311E" w:rsidRDefault="0040311E">
          <w:pPr>
            <w:pStyle w:val="FB88C3B48F134B61B25933482410CB6E"/>
          </w:pPr>
          <w:r>
            <w:t>Title</w:t>
          </w:r>
        </w:p>
      </w:docPartBody>
    </w:docPart>
    <w:docPart>
      <w:docPartPr>
        <w:name w:val="012A60BF5DDE45EEB6F47B9626C90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E70D-F72F-4E3F-A07E-8706AD5123DD}"/>
      </w:docPartPr>
      <w:docPartBody>
        <w:p w:rsidR="0040311E" w:rsidRDefault="0040311E">
          <w:pPr>
            <w:pStyle w:val="012A60BF5DDE45EEB6F47B9626C903B4"/>
          </w:pPr>
          <w:r>
            <w:t>Company Name</w:t>
          </w:r>
        </w:p>
      </w:docPartBody>
    </w:docPart>
    <w:docPart>
      <w:docPartPr>
        <w:name w:val="6D1F59C2A4D94BB7ABD940AB6328E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36FCA-FB3F-4374-89B4-316C5A832C67}"/>
      </w:docPartPr>
      <w:docPartBody>
        <w:p w:rsidR="0040311E" w:rsidRDefault="0040311E">
          <w:pPr>
            <w:pStyle w:val="6D1F59C2A4D94BB7ABD940AB6328E7C5"/>
          </w:pPr>
          <w:r>
            <w:t xml:space="preserve">Street </w:t>
          </w:r>
          <w:r>
            <w:t>Address</w:t>
          </w:r>
        </w:p>
      </w:docPartBody>
    </w:docPart>
    <w:docPart>
      <w:docPartPr>
        <w:name w:val="5A20739906E3494883EE1EB6C3139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8EA26-3D1B-406D-BE92-82F902789C92}"/>
      </w:docPartPr>
      <w:docPartBody>
        <w:p w:rsidR="0040311E" w:rsidRDefault="0040311E">
          <w:pPr>
            <w:pStyle w:val="5A20739906E3494883EE1EB6C3139A43"/>
          </w:pPr>
          <w:r>
            <w:t>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1E"/>
    <w:rsid w:val="0040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03C75E574E4724BD596B1393B4590A">
    <w:name w:val="9D03C75E574E4724BD596B1393B4590A"/>
  </w:style>
  <w:style w:type="paragraph" w:customStyle="1" w:styleId="EF3BDC99DE344E0A8979EC3E8C5B2711">
    <w:name w:val="EF3BDC99DE344E0A8979EC3E8C5B2711"/>
  </w:style>
  <w:style w:type="paragraph" w:customStyle="1" w:styleId="91389FD18E2D499D9363F407AA9B46EC">
    <w:name w:val="91389FD18E2D499D9363F407AA9B46EC"/>
  </w:style>
  <w:style w:type="paragraph" w:customStyle="1" w:styleId="07BFE2B6987D47FC80CD6ED09EA6402A">
    <w:name w:val="07BFE2B6987D47FC80CD6ED09EA6402A"/>
  </w:style>
  <w:style w:type="paragraph" w:customStyle="1" w:styleId="1B027CC01E074E16BD0559468FED4F3A">
    <w:name w:val="1B027CC01E074E16BD0559468FED4F3A"/>
  </w:style>
  <w:style w:type="paragraph" w:customStyle="1" w:styleId="4ED430CE49BA4AFC91B3BBEBDF5D9D9F">
    <w:name w:val="4ED430CE49BA4AFC91B3BBEBDF5D9D9F"/>
  </w:style>
  <w:style w:type="paragraph" w:customStyle="1" w:styleId="8748B128252C48CFA5054DE70308FCBC">
    <w:name w:val="8748B128252C48CFA5054DE70308FCBC"/>
  </w:style>
  <w:style w:type="paragraph" w:customStyle="1" w:styleId="7D5C7A0BA8C44075ADD645EA0F473A74">
    <w:name w:val="7D5C7A0BA8C44075ADD645EA0F473A74"/>
  </w:style>
  <w:style w:type="paragraph" w:customStyle="1" w:styleId="89AED94258E04A1F9B48663A68D8CF10">
    <w:name w:val="89AED94258E04A1F9B48663A68D8CF10"/>
  </w:style>
  <w:style w:type="paragraph" w:customStyle="1" w:styleId="D00A1983EC4844638547FD9DE8E5CB79">
    <w:name w:val="D00A1983EC4844638547FD9DE8E5CB79"/>
  </w:style>
  <w:style w:type="paragraph" w:customStyle="1" w:styleId="E19F9F75A8CC45B497B7E289818CEE4F">
    <w:name w:val="E19F9F75A8CC45B497B7E289818CEE4F"/>
  </w:style>
  <w:style w:type="paragraph" w:customStyle="1" w:styleId="AFDA865EC2A2440EB863A5E19271DA1A">
    <w:name w:val="AFDA865EC2A2440EB863A5E19271DA1A"/>
  </w:style>
  <w:style w:type="paragraph" w:customStyle="1" w:styleId="DF446874EE764F5E9305C59F2E9263C0">
    <w:name w:val="DF446874EE764F5E9305C59F2E9263C0"/>
  </w:style>
  <w:style w:type="paragraph" w:customStyle="1" w:styleId="7D7AB471D2A74AB29A2E878FA0FED1E9">
    <w:name w:val="7D7AB471D2A74AB29A2E878FA0FED1E9"/>
  </w:style>
  <w:style w:type="paragraph" w:customStyle="1" w:styleId="2743E6ECEA62443093B78980859CBC78">
    <w:name w:val="2743E6ECEA62443093B78980859CBC78"/>
  </w:style>
  <w:style w:type="paragraph" w:customStyle="1" w:styleId="84B8E826A05A4A2F89144BA35AAC3640">
    <w:name w:val="84B8E826A05A4A2F89144BA35AAC3640"/>
  </w:style>
  <w:style w:type="paragraph" w:customStyle="1" w:styleId="1C2FA255DD514221AF3156F18397ABE6">
    <w:name w:val="1C2FA255DD514221AF3156F18397ABE6"/>
  </w:style>
  <w:style w:type="paragraph" w:customStyle="1" w:styleId="FB65BAC2998A4F3E9CC8E039271B20C5">
    <w:name w:val="FB65BAC2998A4F3E9CC8E039271B20C5"/>
  </w:style>
  <w:style w:type="paragraph" w:customStyle="1" w:styleId="FB88C3B48F134B61B25933482410CB6E">
    <w:name w:val="FB88C3B48F134B61B25933482410CB6E"/>
  </w:style>
  <w:style w:type="paragraph" w:customStyle="1" w:styleId="012A60BF5DDE45EEB6F47B9626C903B4">
    <w:name w:val="012A60BF5DDE45EEB6F47B9626C903B4"/>
  </w:style>
  <w:style w:type="paragraph" w:customStyle="1" w:styleId="6D1F59C2A4D94BB7ABD940AB6328E7C5">
    <w:name w:val="6D1F59C2A4D94BB7ABD940AB6328E7C5"/>
  </w:style>
  <w:style w:type="paragraph" w:customStyle="1" w:styleId="5A20739906E3494883EE1EB6C3139A43">
    <w:name w:val="5A20739906E3494883EE1EB6C3139A43"/>
  </w:style>
  <w:style w:type="paragraph" w:customStyle="1" w:styleId="CD5AB3DEDE654B7FB96AA4A08E6BB231">
    <w:name w:val="CD5AB3DEDE654B7FB96AA4A08E6BB231"/>
  </w:style>
  <w:style w:type="paragraph" w:customStyle="1" w:styleId="2B91769AB9884402BF8CCDBA4F076F7C">
    <w:name w:val="2B91769AB9884402BF8CCDBA4F076F7C"/>
  </w:style>
  <w:style w:type="paragraph" w:customStyle="1" w:styleId="ED375D0B76CE4BDFA0C24AD00D84C562">
    <w:name w:val="ED375D0B76CE4BDFA0C24AD00D84C562"/>
  </w:style>
  <w:style w:type="paragraph" w:customStyle="1" w:styleId="40D1343689364934A8077B67E395F717">
    <w:name w:val="40D1343689364934A8077B67E395F717"/>
  </w:style>
  <w:style w:type="paragraph" w:customStyle="1" w:styleId="6097F91BDB724731BDBF197EF8527485">
    <w:name w:val="6097F91BDB724731BDBF197EF8527485"/>
  </w:style>
  <w:style w:type="paragraph" w:customStyle="1" w:styleId="97014A16C2F34D148645D1D542715093">
    <w:name w:val="97014A16C2F34D148645D1D542715093"/>
  </w:style>
  <w:style w:type="paragraph" w:customStyle="1" w:styleId="2166D6B1751B405CA0F36C688B6A9D3F">
    <w:name w:val="2166D6B1751B405CA0F36C688B6A9D3F"/>
  </w:style>
  <w:style w:type="paragraph" w:customStyle="1" w:styleId="ED593A9A62C44D48872C73A3CCC93C61">
    <w:name w:val="ED593A9A62C44D48872C73A3CCC93C61"/>
  </w:style>
  <w:style w:type="paragraph" w:customStyle="1" w:styleId="0F0F64ED38BA401CA650C527F481DF4C">
    <w:name w:val="0F0F64ED38BA401CA650C527F481DF4C"/>
  </w:style>
  <w:style w:type="paragraph" w:customStyle="1" w:styleId="D13DCF5D88E74D33AB700E35FF5AF5DE">
    <w:name w:val="D13DCF5D88E74D33AB700E35FF5AF5DE"/>
  </w:style>
  <w:style w:type="paragraph" w:customStyle="1" w:styleId="AC75E8CCE3BD47D3B03AECC3EA2F1072">
    <w:name w:val="AC75E8CCE3BD47D3B03AECC3EA2F1072"/>
  </w:style>
  <w:style w:type="paragraph" w:customStyle="1" w:styleId="66C3A97A69C24208A6718C32D6A70405">
    <w:name w:val="66C3A97A69C24208A6718C32D6A70405"/>
  </w:style>
  <w:style w:type="paragraph" w:customStyle="1" w:styleId="B6DE86D1AC7A414293B279D1393F74FB">
    <w:name w:val="B6DE86D1AC7A414293B279D1393F74FB"/>
  </w:style>
  <w:style w:type="paragraph" w:customStyle="1" w:styleId="621C2FD04F134A5C97F3DB2F3954ACF1">
    <w:name w:val="621C2FD04F134A5C97F3DB2F3954ACF1"/>
  </w:style>
  <w:style w:type="paragraph" w:customStyle="1" w:styleId="048175F4B9994EF096D41CCC2F3833AA">
    <w:name w:val="048175F4B9994EF096D41CCC2F3833AA"/>
  </w:style>
  <w:style w:type="paragraph" w:customStyle="1" w:styleId="2871B134EC104BDAA45721529F7F7739">
    <w:name w:val="2871B134EC104BDAA45721529F7F7739"/>
  </w:style>
  <w:style w:type="paragraph" w:customStyle="1" w:styleId="C866E49500194BE2AC4F453FD0AF43C0">
    <w:name w:val="C866E49500194BE2AC4F453FD0AF43C0"/>
  </w:style>
  <w:style w:type="paragraph" w:customStyle="1" w:styleId="582CE0921BA9497FAB100938D3321DBD">
    <w:name w:val="582CE0921BA9497FAB100938D3321DBD"/>
  </w:style>
  <w:style w:type="paragraph" w:customStyle="1" w:styleId="924C7B7962474900B3C38FED3C1C6E76">
    <w:name w:val="924C7B7962474900B3C38FED3C1C6E76"/>
  </w:style>
  <w:style w:type="paragraph" w:customStyle="1" w:styleId="07FCA106421D4CE681370060C59C8160">
    <w:name w:val="07FCA106421D4CE681370060C59C8160"/>
  </w:style>
  <w:style w:type="paragraph" w:customStyle="1" w:styleId="6101D5E42F104A9B90F5094D6ED1EF4A">
    <w:name w:val="6101D5E42F104A9B90F5094D6ED1E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references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BGR</dc:creator>
  <cp:lastModifiedBy>K Brown</cp:lastModifiedBy>
  <cp:revision>3</cp:revision>
  <dcterms:created xsi:type="dcterms:W3CDTF">2021-01-12T23:10:00Z</dcterms:created>
  <dcterms:modified xsi:type="dcterms:W3CDTF">2022-05-25T21:40:00Z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